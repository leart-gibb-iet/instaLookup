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45" w:rsidRDefault="00D44945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bookmarkStart w:id="19" w:name="_GoBack"/>
      <w:r>
        <w:t>Testprotokoll</w:t>
      </w:r>
    </w:p>
    <w:p w:rsidR="00D44945" w:rsidRPr="00D44945" w:rsidRDefault="00D44945" w:rsidP="00D44945">
      <w:r>
        <w:t>Projekt:</w:t>
      </w:r>
      <w:r>
        <w:tab/>
      </w:r>
      <w:r>
        <w:tab/>
      </w:r>
      <w:r w:rsidR="0013661C">
        <w:t>InstaLookup</w:t>
      </w:r>
      <w:r w:rsidR="00CD1316">
        <w:t xml:space="preserve"> </w:t>
      </w:r>
    </w:p>
    <w:p w:rsidR="00D44945" w:rsidRDefault="00D44945" w:rsidP="00D44945">
      <w:r>
        <w:t>Testperson:</w:t>
      </w:r>
      <w:r>
        <w:tab/>
      </w:r>
      <w:r>
        <w:tab/>
      </w:r>
      <w:r w:rsidR="0013661C">
        <w:t>Leart Gashi</w:t>
      </w:r>
      <w:r w:rsidR="00CD1316">
        <w:t xml:space="preserve"> </w:t>
      </w:r>
    </w:p>
    <w:p w:rsidR="00D44945" w:rsidRDefault="00D44945" w:rsidP="00D44945">
      <w:r>
        <w:t>Datum / Zeit:</w:t>
      </w:r>
      <w:r>
        <w:tab/>
      </w:r>
      <w:r>
        <w:tab/>
      </w:r>
    </w:p>
    <w:p w:rsidR="00D44945" w:rsidRPr="00D44945" w:rsidRDefault="00D44945" w:rsidP="00D44945">
      <w:r>
        <w:t>Eingesetzte Software:</w:t>
      </w:r>
      <w:r>
        <w:tab/>
      </w:r>
      <w:r w:rsidR="00CD1316">
        <w:t xml:space="preserve">Google Chrome 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D44945" w:rsidTr="00052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D44945" w:rsidRDefault="00D44945" w:rsidP="00052187">
            <w:r>
              <w:t>ID</w:t>
            </w:r>
          </w:p>
        </w:tc>
        <w:tc>
          <w:tcPr>
            <w:tcW w:w="1340" w:type="dxa"/>
          </w:tcPr>
          <w:p w:rsidR="00D44945" w:rsidRDefault="00D44945" w:rsidP="00052187">
            <w:r>
              <w:t>Erfolgreich</w:t>
            </w:r>
          </w:p>
        </w:tc>
        <w:tc>
          <w:tcPr>
            <w:tcW w:w="7098" w:type="dxa"/>
          </w:tcPr>
          <w:p w:rsidR="00D44945" w:rsidRDefault="00D44945" w:rsidP="00052187">
            <w:r>
              <w:t>Bemerkungen</w:t>
            </w:r>
          </w:p>
        </w:tc>
      </w:tr>
      <w:tr w:rsidR="00D44945" w:rsidRPr="00C2692B" w:rsidTr="00052187">
        <w:tc>
          <w:tcPr>
            <w:tcW w:w="854" w:type="dxa"/>
          </w:tcPr>
          <w:p w:rsidR="00D44945" w:rsidRPr="00CD1316" w:rsidRDefault="00D44945" w:rsidP="00052187">
            <w:r w:rsidRPr="00CD1316">
              <w:t>ST-01</w:t>
            </w:r>
          </w:p>
        </w:tc>
        <w:tc>
          <w:tcPr>
            <w:tcW w:w="1340" w:type="dxa"/>
          </w:tcPr>
          <w:p w:rsidR="00D44945" w:rsidRPr="00CD1316" w:rsidRDefault="00D44945" w:rsidP="00052187">
            <w:r w:rsidRPr="00CD1316">
              <w:t>Ja</w:t>
            </w:r>
          </w:p>
        </w:tc>
        <w:tc>
          <w:tcPr>
            <w:tcW w:w="7098" w:type="dxa"/>
          </w:tcPr>
          <w:p w:rsidR="00D44945" w:rsidRPr="00CD1316" w:rsidRDefault="00A60CE5" w:rsidP="00B62FEE">
            <w:r>
              <w:t>-</w:t>
            </w:r>
          </w:p>
        </w:tc>
      </w:tr>
      <w:tr w:rsidR="00D44945" w:rsidRPr="00C2692B" w:rsidTr="00052187">
        <w:tc>
          <w:tcPr>
            <w:tcW w:w="854" w:type="dxa"/>
          </w:tcPr>
          <w:p w:rsidR="00D44945" w:rsidRPr="00CD1316" w:rsidRDefault="00CD1316" w:rsidP="00052187">
            <w:r>
              <w:t>ST-02</w:t>
            </w:r>
          </w:p>
        </w:tc>
        <w:tc>
          <w:tcPr>
            <w:tcW w:w="1340" w:type="dxa"/>
          </w:tcPr>
          <w:p w:rsidR="00D44945" w:rsidRPr="00CD1316" w:rsidRDefault="00077601" w:rsidP="00052187">
            <w:r>
              <w:t>ja</w:t>
            </w:r>
          </w:p>
        </w:tc>
        <w:tc>
          <w:tcPr>
            <w:tcW w:w="7098" w:type="dxa"/>
          </w:tcPr>
          <w:p w:rsidR="00D44945" w:rsidRPr="00CD1316" w:rsidRDefault="00A60CE5" w:rsidP="00052187">
            <w:r>
              <w:t>-</w:t>
            </w:r>
          </w:p>
        </w:tc>
      </w:tr>
      <w:tr w:rsidR="00D44945" w:rsidTr="00052187">
        <w:tc>
          <w:tcPr>
            <w:tcW w:w="854" w:type="dxa"/>
          </w:tcPr>
          <w:p w:rsidR="00D44945" w:rsidRPr="00CD1316" w:rsidRDefault="00D44945" w:rsidP="00052187">
            <w:r w:rsidRPr="00CD1316">
              <w:t>ST-03</w:t>
            </w:r>
          </w:p>
        </w:tc>
        <w:tc>
          <w:tcPr>
            <w:tcW w:w="1340" w:type="dxa"/>
          </w:tcPr>
          <w:p w:rsidR="00D44945" w:rsidRPr="00CD1316" w:rsidRDefault="00077601" w:rsidP="00052187">
            <w:r>
              <w:t>Ja</w:t>
            </w:r>
          </w:p>
        </w:tc>
        <w:tc>
          <w:tcPr>
            <w:tcW w:w="7098" w:type="dxa"/>
          </w:tcPr>
          <w:p w:rsidR="00D44945" w:rsidRPr="00CD1316" w:rsidRDefault="00077601" w:rsidP="00052187">
            <w:r>
              <w:t>Fehlermeldung leitet auf eine andere Seite</w:t>
            </w:r>
          </w:p>
        </w:tc>
      </w:tr>
      <w:tr w:rsidR="00D44945" w:rsidTr="00052187">
        <w:tc>
          <w:tcPr>
            <w:tcW w:w="854" w:type="dxa"/>
          </w:tcPr>
          <w:p w:rsidR="00D44945" w:rsidRPr="00CD1316" w:rsidRDefault="00D44945" w:rsidP="00052187">
            <w:r w:rsidRPr="00CD1316">
              <w:t>ST-04</w:t>
            </w:r>
          </w:p>
        </w:tc>
        <w:tc>
          <w:tcPr>
            <w:tcW w:w="1340" w:type="dxa"/>
          </w:tcPr>
          <w:p w:rsidR="00D44945" w:rsidRPr="00CD1316" w:rsidRDefault="00077601" w:rsidP="00052187">
            <w:r>
              <w:t>ja</w:t>
            </w:r>
          </w:p>
        </w:tc>
        <w:tc>
          <w:tcPr>
            <w:tcW w:w="7098" w:type="dxa"/>
          </w:tcPr>
          <w:p w:rsidR="00D44945" w:rsidRPr="00CD1316" w:rsidRDefault="00A60CE5" w:rsidP="00052187">
            <w:r>
              <w:t>Fehlermeldung leitet auf eine andere Seite</w:t>
            </w:r>
          </w:p>
        </w:tc>
      </w:tr>
      <w:tr w:rsidR="00D44945" w:rsidTr="00052187">
        <w:tc>
          <w:tcPr>
            <w:tcW w:w="854" w:type="dxa"/>
          </w:tcPr>
          <w:p w:rsidR="00D44945" w:rsidRPr="00CD1316" w:rsidRDefault="00CD1316" w:rsidP="00052187">
            <w:r>
              <w:t>ST-05</w:t>
            </w:r>
          </w:p>
        </w:tc>
        <w:tc>
          <w:tcPr>
            <w:tcW w:w="1340" w:type="dxa"/>
          </w:tcPr>
          <w:p w:rsidR="00D44945" w:rsidRPr="00CD1316" w:rsidRDefault="00077601" w:rsidP="00052187">
            <w:r>
              <w:t>ja</w:t>
            </w:r>
          </w:p>
        </w:tc>
        <w:tc>
          <w:tcPr>
            <w:tcW w:w="7098" w:type="dxa"/>
          </w:tcPr>
          <w:p w:rsidR="00D44945" w:rsidRPr="00CD1316" w:rsidRDefault="00A60CE5" w:rsidP="00052187">
            <w:r>
              <w:t>-</w:t>
            </w:r>
          </w:p>
        </w:tc>
      </w:tr>
      <w:tr w:rsidR="00CD1316" w:rsidTr="00052187">
        <w:tc>
          <w:tcPr>
            <w:tcW w:w="854" w:type="dxa"/>
          </w:tcPr>
          <w:p w:rsidR="00CD1316" w:rsidRDefault="00CD1316" w:rsidP="00052187">
            <w:r>
              <w:t>ST-06</w:t>
            </w:r>
          </w:p>
        </w:tc>
        <w:tc>
          <w:tcPr>
            <w:tcW w:w="1340" w:type="dxa"/>
          </w:tcPr>
          <w:p w:rsidR="00CD1316" w:rsidRPr="00CD1316" w:rsidRDefault="00A60CE5" w:rsidP="00052187">
            <w:r>
              <w:t>ja</w:t>
            </w:r>
          </w:p>
        </w:tc>
        <w:tc>
          <w:tcPr>
            <w:tcW w:w="7098" w:type="dxa"/>
          </w:tcPr>
          <w:p w:rsidR="00CD1316" w:rsidRPr="00CD1316" w:rsidRDefault="00A60CE5" w:rsidP="00052187">
            <w:r>
              <w:t>-</w:t>
            </w:r>
          </w:p>
        </w:tc>
      </w:tr>
      <w:tr w:rsidR="00CD1316" w:rsidTr="00052187">
        <w:tc>
          <w:tcPr>
            <w:tcW w:w="854" w:type="dxa"/>
          </w:tcPr>
          <w:p w:rsidR="00CD1316" w:rsidRDefault="00CD1316" w:rsidP="00052187">
            <w:r>
              <w:t>ST-07</w:t>
            </w:r>
          </w:p>
        </w:tc>
        <w:tc>
          <w:tcPr>
            <w:tcW w:w="1340" w:type="dxa"/>
          </w:tcPr>
          <w:p w:rsidR="00CD1316" w:rsidRPr="00CD1316" w:rsidRDefault="00A60CE5" w:rsidP="00052187">
            <w:r>
              <w:t>ja</w:t>
            </w:r>
          </w:p>
        </w:tc>
        <w:tc>
          <w:tcPr>
            <w:tcW w:w="7098" w:type="dxa"/>
          </w:tcPr>
          <w:p w:rsidR="00CD1316" w:rsidRPr="00CD1316" w:rsidRDefault="00A60CE5" w:rsidP="00052187">
            <w:r>
              <w:t>-</w:t>
            </w:r>
          </w:p>
        </w:tc>
      </w:tr>
      <w:tr w:rsidR="00CD1316" w:rsidTr="00052187">
        <w:tc>
          <w:tcPr>
            <w:tcW w:w="854" w:type="dxa"/>
          </w:tcPr>
          <w:p w:rsidR="00CD1316" w:rsidRDefault="00CD1316" w:rsidP="00052187">
            <w:r>
              <w:t>ST-08</w:t>
            </w:r>
          </w:p>
        </w:tc>
        <w:tc>
          <w:tcPr>
            <w:tcW w:w="1340" w:type="dxa"/>
          </w:tcPr>
          <w:p w:rsidR="00CD1316" w:rsidRPr="00CD1316" w:rsidRDefault="00A60CE5" w:rsidP="00052187">
            <w:r>
              <w:t>Nein</w:t>
            </w:r>
          </w:p>
        </w:tc>
        <w:tc>
          <w:tcPr>
            <w:tcW w:w="7098" w:type="dxa"/>
          </w:tcPr>
          <w:p w:rsidR="00CD1316" w:rsidRPr="00CD1316" w:rsidRDefault="00A60CE5" w:rsidP="00052187">
            <w:r>
              <w:t>Ändert die Infos zum Buch nicht, wird nicht Richtig weitergeleitet</w:t>
            </w:r>
          </w:p>
        </w:tc>
      </w:tr>
      <w:tr w:rsidR="00CD1316" w:rsidTr="00052187">
        <w:tc>
          <w:tcPr>
            <w:tcW w:w="854" w:type="dxa"/>
          </w:tcPr>
          <w:p w:rsidR="00CD1316" w:rsidRDefault="00CD1316" w:rsidP="00052187">
            <w:r>
              <w:t>ST-09</w:t>
            </w:r>
          </w:p>
        </w:tc>
        <w:tc>
          <w:tcPr>
            <w:tcW w:w="1340" w:type="dxa"/>
          </w:tcPr>
          <w:p w:rsidR="00CD1316" w:rsidRPr="00CD1316" w:rsidRDefault="00A60CE5" w:rsidP="00052187">
            <w:r>
              <w:t>Ja</w:t>
            </w:r>
          </w:p>
        </w:tc>
        <w:tc>
          <w:tcPr>
            <w:tcW w:w="7098" w:type="dxa"/>
          </w:tcPr>
          <w:p w:rsidR="00CD1316" w:rsidRPr="00CD1316" w:rsidRDefault="00A60CE5" w:rsidP="00052187">
            <w:r>
              <w:t>-</w:t>
            </w:r>
          </w:p>
        </w:tc>
      </w:tr>
      <w:tr w:rsidR="00CD1316" w:rsidTr="00052187">
        <w:tc>
          <w:tcPr>
            <w:tcW w:w="854" w:type="dxa"/>
          </w:tcPr>
          <w:p w:rsidR="00CD1316" w:rsidRDefault="00CD1316" w:rsidP="00052187">
            <w:r>
              <w:t>ST-10</w:t>
            </w:r>
          </w:p>
        </w:tc>
        <w:tc>
          <w:tcPr>
            <w:tcW w:w="1340" w:type="dxa"/>
          </w:tcPr>
          <w:p w:rsidR="00CD1316" w:rsidRPr="00CD1316" w:rsidRDefault="00A60CE5" w:rsidP="00052187">
            <w:r>
              <w:t>ja</w:t>
            </w:r>
          </w:p>
        </w:tc>
        <w:tc>
          <w:tcPr>
            <w:tcW w:w="7098" w:type="dxa"/>
          </w:tcPr>
          <w:p w:rsidR="00CD1316" w:rsidRPr="00CD1316" w:rsidRDefault="00A60CE5" w:rsidP="00052187">
            <w:r>
              <w:t>-</w:t>
            </w:r>
          </w:p>
        </w:tc>
      </w:tr>
    </w:tbl>
    <w:p w:rsidR="00D44945" w:rsidRDefault="00D44945" w:rsidP="00D44945"/>
    <w:p w:rsidR="00D44945" w:rsidRPr="00D44945" w:rsidRDefault="00D44945" w:rsidP="00D44945">
      <w:r>
        <w:t>Unterschrift:</w:t>
      </w:r>
      <w:r>
        <w:tab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297669">
        <w:t>Leart Gashi</w:t>
      </w:r>
      <w:r w:rsidR="00D9283F">
        <w:t xml:space="preserve"> </w:t>
      </w:r>
      <w:bookmarkEnd w:id="19"/>
    </w:p>
    <w:sectPr w:rsidR="00D44945" w:rsidRPr="00D44945" w:rsidSect="00037F5A">
      <w:footerReference w:type="even" r:id="rId8"/>
      <w:footerReference w:type="default" r:id="rId9"/>
      <w:footerReference w:type="first" r:id="rId10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843" w:rsidRDefault="00867843" w:rsidP="005075C5">
      <w:r>
        <w:separator/>
      </w:r>
    </w:p>
  </w:endnote>
  <w:endnote w:type="continuationSeparator" w:id="0">
    <w:p w:rsidR="00867843" w:rsidRDefault="00867843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0511C" wp14:editId="6D34999A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A521D2">
              <w:rPr>
                <w:noProof/>
              </w:rPr>
              <w:t>8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867843">
              <w:rPr>
                <w:noProof/>
              </w:rPr>
              <w:fldChar w:fldCharType="begin"/>
            </w:r>
            <w:r w:rsidR="00867843">
              <w:rPr>
                <w:noProof/>
              </w:rPr>
              <w:instrText xml:space="preserve"> NUMPAGES -1\* Arabic \* MERGEFORMAT </w:instrText>
            </w:r>
            <w:r w:rsidR="00867843">
              <w:rPr>
                <w:noProof/>
              </w:rPr>
              <w:fldChar w:fldCharType="separate"/>
            </w:r>
            <w:r w:rsidR="00A521D2">
              <w:rPr>
                <w:noProof/>
              </w:rPr>
              <w:t>10</w:t>
            </w:r>
            <w:r w:rsidR="00867843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F5A1A8" wp14:editId="0B47757D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D44945">
                <w:rPr>
                  <w:noProof/>
                </w:rPr>
                <w:t>1</w:t>
              </w:r>
            </w:fldSimple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 w:rsidP="00037F5A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846547" wp14:editId="7D2DFF5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98D60" id="Rechteck 1" o:spid="_x0000_s1026" style="position:absolute;margin-left:0;margin-top:6.35pt;width:606.9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37F5A" w:rsidRDefault="00037F5A" w:rsidP="00037F5A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Testprotokoll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297669">
              <w:rPr>
                <w:noProof/>
              </w:rPr>
              <w:t>1</w:t>
            </w:r>
            <w:r w:rsidRPr="0032426F">
              <w:fldChar w:fldCharType="end"/>
            </w:r>
            <w:r w:rsidRPr="0032426F">
              <w:t>/</w:t>
            </w:r>
            <w:r w:rsidR="00867843">
              <w:rPr>
                <w:noProof/>
              </w:rPr>
              <w:fldChar w:fldCharType="begin"/>
            </w:r>
            <w:r w:rsidR="00867843">
              <w:rPr>
                <w:noProof/>
              </w:rPr>
              <w:instrText xml:space="preserve"> NUMPAGES -1\* Arabic \* MERGEFORMAT </w:instrText>
            </w:r>
            <w:r w:rsidR="00867843">
              <w:rPr>
                <w:noProof/>
              </w:rPr>
              <w:fldChar w:fldCharType="separate"/>
            </w:r>
            <w:r w:rsidR="00297669">
              <w:rPr>
                <w:noProof/>
              </w:rPr>
              <w:t>1</w:t>
            </w:r>
            <w:r w:rsidR="00867843">
              <w:rPr>
                <w:noProof/>
              </w:rPr>
              <w:fldChar w:fldCharType="end"/>
            </w:r>
          </w:sdtContent>
        </w:sdt>
      </w:sdtContent>
    </w:sdt>
  </w:p>
  <w:p w:rsidR="00037F5A" w:rsidRDefault="00037F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843" w:rsidRDefault="00867843" w:rsidP="005075C5">
      <w:r>
        <w:separator/>
      </w:r>
    </w:p>
  </w:footnote>
  <w:footnote w:type="continuationSeparator" w:id="0">
    <w:p w:rsidR="00867843" w:rsidRDefault="00867843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A66AD"/>
    <w:multiLevelType w:val="multilevel"/>
    <w:tmpl w:val="85185436"/>
    <w:numStyleLink w:val="Bbc2"/>
  </w:abstractNum>
  <w:abstractNum w:abstractNumId="27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26E32"/>
    <w:multiLevelType w:val="multilevel"/>
    <w:tmpl w:val="85185436"/>
    <w:numStyleLink w:val="Bbc2"/>
  </w:abstractNum>
  <w:abstractNum w:abstractNumId="30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D5C6E"/>
    <w:multiLevelType w:val="multilevel"/>
    <w:tmpl w:val="85185436"/>
    <w:numStyleLink w:val="Bbc2"/>
  </w:abstractNum>
  <w:abstractNum w:abstractNumId="32" w15:restartNumberingAfterBreak="0">
    <w:nsid w:val="6B0D2430"/>
    <w:multiLevelType w:val="multilevel"/>
    <w:tmpl w:val="85185436"/>
    <w:numStyleLink w:val="Bbc2"/>
  </w:abstractNum>
  <w:abstractNum w:abstractNumId="33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6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7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8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6"/>
  </w:num>
  <w:num w:numId="11">
    <w:abstractNumId w:val="34"/>
  </w:num>
  <w:num w:numId="12">
    <w:abstractNumId w:val="30"/>
  </w:num>
  <w:num w:numId="13">
    <w:abstractNumId w:val="9"/>
  </w:num>
  <w:num w:numId="14">
    <w:abstractNumId w:val="37"/>
  </w:num>
  <w:num w:numId="15">
    <w:abstractNumId w:val="23"/>
  </w:num>
  <w:num w:numId="16">
    <w:abstractNumId w:val="18"/>
  </w:num>
  <w:num w:numId="17">
    <w:abstractNumId w:val="31"/>
  </w:num>
  <w:num w:numId="18">
    <w:abstractNumId w:val="38"/>
  </w:num>
  <w:num w:numId="19">
    <w:abstractNumId w:val="26"/>
  </w:num>
  <w:num w:numId="20">
    <w:abstractNumId w:val="22"/>
  </w:num>
  <w:num w:numId="21">
    <w:abstractNumId w:val="24"/>
  </w:num>
  <w:num w:numId="22">
    <w:abstractNumId w:val="28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9"/>
  </w:num>
  <w:num w:numId="28">
    <w:abstractNumId w:val="19"/>
  </w:num>
  <w:num w:numId="29">
    <w:abstractNumId w:val="6"/>
  </w:num>
  <w:num w:numId="30">
    <w:abstractNumId w:val="32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3"/>
  </w:num>
  <w:num w:numId="36">
    <w:abstractNumId w:val="21"/>
  </w:num>
  <w:num w:numId="37">
    <w:abstractNumId w:val="25"/>
  </w:num>
  <w:num w:numId="38">
    <w:abstractNumId w:val="27"/>
  </w:num>
  <w:num w:numId="3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4A"/>
    <w:rsid w:val="0000617B"/>
    <w:rsid w:val="000138B7"/>
    <w:rsid w:val="00020B42"/>
    <w:rsid w:val="00024325"/>
    <w:rsid w:val="0003091A"/>
    <w:rsid w:val="00037F5A"/>
    <w:rsid w:val="00040416"/>
    <w:rsid w:val="000422AA"/>
    <w:rsid w:val="000542A2"/>
    <w:rsid w:val="0006124C"/>
    <w:rsid w:val="00062736"/>
    <w:rsid w:val="00074C92"/>
    <w:rsid w:val="00077601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661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97669"/>
    <w:rsid w:val="002C1788"/>
    <w:rsid w:val="002D3937"/>
    <w:rsid w:val="002E4B65"/>
    <w:rsid w:val="003043A9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67843"/>
    <w:rsid w:val="00873C98"/>
    <w:rsid w:val="00874739"/>
    <w:rsid w:val="00875539"/>
    <w:rsid w:val="008919BB"/>
    <w:rsid w:val="008941DF"/>
    <w:rsid w:val="008E46E4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60CE5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2FEE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963"/>
    <w:rsid w:val="00CB26EE"/>
    <w:rsid w:val="00CB3ADB"/>
    <w:rsid w:val="00CC1296"/>
    <w:rsid w:val="00CD1316"/>
    <w:rsid w:val="00CE484E"/>
    <w:rsid w:val="00D00F02"/>
    <w:rsid w:val="00D14044"/>
    <w:rsid w:val="00D15E44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9283F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5446C2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3A399-2EAD-485D-AB2D-A20B49E83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1</Pages>
  <Words>60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>Berufsbildungscenter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Wicky Samuel</dc:creator>
  <cp:lastModifiedBy>Gashi Leart</cp:lastModifiedBy>
  <cp:revision>3</cp:revision>
  <dcterms:created xsi:type="dcterms:W3CDTF">2018-09-17T13:42:00Z</dcterms:created>
  <dcterms:modified xsi:type="dcterms:W3CDTF">2018-09-17T13:42:00Z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