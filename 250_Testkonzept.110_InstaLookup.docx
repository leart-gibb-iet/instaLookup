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372627410" w:displacedByCustomXml="next"/>
    <w:bookmarkStart w:id="1" w:name="_Toc372627375" w:displacedByCustomXml="next"/>
    <w:bookmarkStart w:id="2" w:name="_Toc371942619" w:displacedByCustomXml="next"/>
    <w:bookmarkStart w:id="3" w:name="_Toc371942359" w:displacedByCustomXml="next"/>
    <w:bookmarkStart w:id="4" w:name="_Toc371344428" w:displacedByCustomXml="next"/>
    <w:bookmarkStart w:id="5" w:name="_Toc371341642" w:displacedByCustomXml="next"/>
    <w:bookmarkStart w:id="6" w:name="_Toc371341638" w:displacedByCustomXml="next"/>
    <w:bookmarkStart w:id="7" w:name="_Toc371341460" w:displacedByCustomXml="next"/>
    <w:bookmarkStart w:id="8" w:name="_Toc371341456" w:displacedByCustomXml="next"/>
    <w:bookmarkStart w:id="9" w:name="_Toc371341437" w:displacedByCustomXml="next"/>
    <w:bookmarkStart w:id="10" w:name="_Toc371341359" w:displacedByCustomXml="next"/>
    <w:bookmarkStart w:id="11" w:name="_Toc371341322" w:displacedByCustomXml="next"/>
    <w:bookmarkStart w:id="12" w:name="_Toc371341080" w:displacedByCustomXml="next"/>
    <w:bookmarkStart w:id="13" w:name="_Toc371341076" w:displacedByCustomXml="next"/>
    <w:bookmarkStart w:id="14" w:name="_Toc371339741" w:displacedByCustomXml="next"/>
    <w:bookmarkStart w:id="15" w:name="_Toc371339721" w:displacedByCustomXml="next"/>
    <w:bookmarkStart w:id="16" w:name="_Toc370824272" w:displacedByCustomXml="next"/>
    <w:bookmarkStart w:id="17" w:name="_Toc371950207" w:displacedByCustomXml="next"/>
    <w:bookmarkStart w:id="18" w:name="_Toc371950183" w:displacedByCustomXml="next"/>
    <w:sdt>
      <w:sdtPr>
        <w:id w:val="1556895506"/>
        <w:docPartObj>
          <w:docPartGallery w:val="Cover Pages"/>
          <w:docPartUnique/>
        </w:docPartObj>
      </w:sdtPr>
      <w:sdtEndPr>
        <w:rPr>
          <w:highlight w:val="yellow"/>
        </w:rPr>
      </w:sdtEndPr>
      <w:sdtContent>
        <w:p w:rsidR="005C581C" w:rsidRDefault="005C581C">
          <w:r>
            <w:rPr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648000" behindDoc="0" locked="0" layoutInCell="1" allowOverlap="1" wp14:anchorId="0F21E0B7" wp14:editId="21B67E3C">
                    <wp:simplePos x="0" y="0"/>
                    <wp:positionH relativeFrom="leftMargin">
                      <wp:posOffset>0</wp:posOffset>
                    </wp:positionH>
                    <wp:positionV relativeFrom="bottomMargin">
                      <wp:posOffset>-241300</wp:posOffset>
                    </wp:positionV>
                    <wp:extent cx="7261200" cy="896400"/>
                    <wp:effectExtent l="0" t="0" r="0" b="0"/>
                    <wp:wrapNone/>
                    <wp:docPr id="7" name="Rechteck 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261200" cy="8964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31128961" id="Rechteck 7" o:spid="_x0000_s1026" style="position:absolute;margin-left:0;margin-top:-19pt;width:571.75pt;height:70.6pt;z-index:25164800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" fillcolor="white [3212]" stroked="f" strokeweight="2pt">
                    <w10:wrap anchorx="margin" anchory="margin"/>
                  </v:rect>
                </w:pict>
              </mc:Fallback>
            </mc:AlternateContent>
          </w:r>
          <w:r w:rsidRPr="006C618E">
            <w:rPr>
              <w:noProof/>
              <w:lang w:eastAsia="de-CH"/>
            </w:rPr>
            <w:drawing>
              <wp:anchor distT="0" distB="0" distL="114300" distR="114300" simplePos="0" relativeHeight="251668480" behindDoc="0" locked="0" layoutInCell="1" allowOverlap="1" wp14:anchorId="71158EA6" wp14:editId="630E61C0">
                <wp:simplePos x="0" y="0"/>
                <wp:positionH relativeFrom="leftMargin">
                  <wp:posOffset>756285</wp:posOffset>
                </wp:positionH>
                <wp:positionV relativeFrom="bottomMargin">
                  <wp:posOffset>-323850</wp:posOffset>
                </wp:positionV>
                <wp:extent cx="1814400" cy="698400"/>
                <wp:effectExtent l="0" t="0" r="0" b="6985"/>
                <wp:wrapNone/>
                <wp:docPr id="8" name="Grafik 8" descr="D:\Users\estumi\Desktop\Space_Squares6-3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D:\Users\estumi\Desktop\Space_Squares6-3.pn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59375" t="40000" b="38461"/>
                        <a:stretch/>
                      </pic:blipFill>
                      <pic:spPr bwMode="auto">
                        <a:xfrm>
                          <a:off x="0" y="0"/>
                          <a:ext cx="1814400" cy="698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6C618E">
            <w:rPr>
              <w:noProof/>
              <w:lang w:eastAsia="de-CH"/>
            </w:rPr>
            <w:drawing>
              <wp:anchor distT="0" distB="0" distL="114300" distR="114300" simplePos="0" relativeHeight="251671552" behindDoc="0" locked="0" layoutInCell="1" allowOverlap="1" wp14:anchorId="39C8EEDF" wp14:editId="6C80BEF8">
                <wp:simplePos x="0" y="0"/>
                <wp:positionH relativeFrom="rightMargin">
                  <wp:posOffset>-4199255</wp:posOffset>
                </wp:positionH>
                <wp:positionV relativeFrom="bottomMargin">
                  <wp:posOffset>-6058535</wp:posOffset>
                </wp:positionV>
                <wp:extent cx="8474075" cy="11948160"/>
                <wp:effectExtent l="0" t="0" r="3175" b="0"/>
                <wp:wrapNone/>
                <wp:docPr id="6" name="Grafik 6" descr="D:\Users\estumi\Desktop\Space_Squares5-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:\Users\estumi\Desktop\Space_Squares5-1.pn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2903"/>
                        <a:stretch/>
                      </pic:blipFill>
                      <pic:spPr bwMode="auto">
                        <a:xfrm>
                          <a:off x="0" y="0"/>
                          <a:ext cx="8474075" cy="11948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6C618E">
            <w:rPr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222B27C2" wp14:editId="6CA0F419">
                    <wp:simplePos x="0" y="0"/>
                    <wp:positionH relativeFrom="column">
                      <wp:posOffset>12065</wp:posOffset>
                    </wp:positionH>
                    <wp:positionV relativeFrom="paragraph">
                      <wp:posOffset>2615565</wp:posOffset>
                    </wp:positionV>
                    <wp:extent cx="5172075" cy="405130"/>
                    <wp:effectExtent l="0" t="0" r="0" b="0"/>
                    <wp:wrapNone/>
                    <wp:docPr id="2" name="Textfeld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172075" cy="4051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36DEF" w:rsidRPr="00336DEF" w:rsidRDefault="00E67942" w:rsidP="00336DEF">
                                <w:r>
                                  <w:rPr>
                                    <w:sz w:val="32"/>
                                  </w:rPr>
                                  <w:t>Projektteam:</w:t>
                                </w:r>
                                <w:r w:rsidR="002F527E">
                                  <w:rPr>
                                    <w:sz w:val="32"/>
                                  </w:rPr>
                                  <w:t xml:space="preserve"> Leart Gashi</w:t>
                                </w:r>
                                <w:r>
                                  <w:rPr>
                                    <w:sz w:val="32"/>
                                  </w:rPr>
                                  <w:t xml:space="preserve">, </w:t>
                                </w:r>
                                <w:r w:rsidR="002F527E">
                                  <w:rPr>
                                    <w:sz w:val="32"/>
                                  </w:rPr>
                                  <w:t>Flynn Gassman</w:t>
                                </w:r>
                                <w:r w:rsidR="00240136">
                                  <w:rPr>
                                    <w:sz w:val="32"/>
                                  </w:rPr>
                                  <w:t>n</w:t>
                                </w:r>
                              </w:p>
                              <w:p w:rsidR="005C581C" w:rsidRDefault="005C581C" w:rsidP="006C618E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22B27C2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2" o:spid="_x0000_s1026" type="#_x0000_t202" style="position:absolute;margin-left:.95pt;margin-top:205.95pt;width:407.25pt;height:31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" filled="f" stroked="f">
                    <v:textbox>
                      <w:txbxContent>
                        <w:p w:rsidR="00336DEF" w:rsidRPr="00336DEF" w:rsidRDefault="00E67942" w:rsidP="00336DEF">
                          <w:r>
                            <w:rPr>
                              <w:sz w:val="32"/>
                            </w:rPr>
                            <w:t>Projektteam:</w:t>
                          </w:r>
                          <w:r w:rsidR="002F527E">
                            <w:rPr>
                              <w:sz w:val="32"/>
                            </w:rPr>
                            <w:t xml:space="preserve"> Leart Gashi</w:t>
                          </w:r>
                          <w:r>
                            <w:rPr>
                              <w:sz w:val="32"/>
                            </w:rPr>
                            <w:t xml:space="preserve">, </w:t>
                          </w:r>
                          <w:r w:rsidR="002F527E">
                            <w:rPr>
                              <w:sz w:val="32"/>
                            </w:rPr>
                            <w:t>Flynn Gassman</w:t>
                          </w:r>
                          <w:r w:rsidR="00240136">
                            <w:rPr>
                              <w:sz w:val="32"/>
                            </w:rPr>
                            <w:t>n</w:t>
                          </w:r>
                        </w:p>
                        <w:p w:rsidR="005C581C" w:rsidRDefault="005C581C" w:rsidP="006C618E"/>
                      </w:txbxContent>
                    </v:textbox>
                  </v:shape>
                </w:pict>
              </mc:Fallback>
            </mc:AlternateContent>
          </w:r>
          <w:r w:rsidRPr="006C618E">
            <w:rPr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5C14CE1" wp14:editId="13AF3FDD">
                    <wp:simplePos x="0" y="0"/>
                    <wp:positionH relativeFrom="column">
                      <wp:posOffset>-8890</wp:posOffset>
                    </wp:positionH>
                    <wp:positionV relativeFrom="paragraph">
                      <wp:posOffset>2050415</wp:posOffset>
                    </wp:positionV>
                    <wp:extent cx="5172075" cy="730250"/>
                    <wp:effectExtent l="0" t="0" r="0" b="0"/>
                    <wp:wrapNone/>
                    <wp:docPr id="3" name="Textfeld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172075" cy="7302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C581C" w:rsidRPr="00603806" w:rsidRDefault="00B03B74" w:rsidP="006C618E">
                                <w:pPr>
                                  <w:pStyle w:val="Hauptuntertitel"/>
                                  <w:ind w:left="0"/>
                                </w:pPr>
                                <w:r>
                                  <w:t>Testkonzept</w:t>
                                </w:r>
                              </w:p>
                              <w:p w:rsidR="005C581C" w:rsidRDefault="005C581C" w:rsidP="006C618E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9BB9348" id="_x0000_s1027" type="#_x0000_t202" style="position:absolute;margin-left:-.7pt;margin-top:161.45pt;width:407.25pt;height:57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" filled="f" stroked="f">
                    <v:textbox>
                      <w:txbxContent>
                        <w:p w:rsidR="005C581C" w:rsidRPr="00603806" w:rsidRDefault="00B03B74" w:rsidP="006C618E">
                          <w:pPr>
                            <w:pStyle w:val="Hauptuntertitel"/>
                            <w:ind w:left="0"/>
                          </w:pPr>
                          <w:r>
                            <w:t>Testkonzept</w:t>
                          </w:r>
                        </w:p>
                        <w:p w:rsidR="005C581C" w:rsidRDefault="005C581C" w:rsidP="006C618E"/>
                      </w:txbxContent>
                    </v:textbox>
                  </v:shape>
                </w:pict>
              </mc:Fallback>
            </mc:AlternateContent>
          </w:r>
          <w:r w:rsidRPr="006C618E">
            <w:rPr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4531B8F5" wp14:editId="1F916746">
                    <wp:simplePos x="0" y="0"/>
                    <wp:positionH relativeFrom="column">
                      <wp:posOffset>-13970</wp:posOffset>
                    </wp:positionH>
                    <wp:positionV relativeFrom="paragraph">
                      <wp:posOffset>1524744</wp:posOffset>
                    </wp:positionV>
                    <wp:extent cx="5172075" cy="733425"/>
                    <wp:effectExtent l="0" t="0" r="0" b="0"/>
                    <wp:wrapNone/>
                    <wp:docPr id="4" name="Textfeld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172075" cy="7334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C581C" w:rsidRPr="00603806" w:rsidRDefault="002F527E" w:rsidP="006C618E">
                                <w:pPr>
                                  <w:pStyle w:val="Haupttitel"/>
                                </w:pPr>
                                <w:r>
                                  <w:t>InstaLookup</w:t>
                                </w:r>
                              </w:p>
                              <w:p w:rsidR="005C581C" w:rsidRDefault="005C581C" w:rsidP="006C618E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531B8F5" id="_x0000_s1028" type="#_x0000_t202" style="position:absolute;margin-left:-1.1pt;margin-top:120.05pt;width:407.25pt;height:57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" filled="f" stroked="f">
                    <v:textbox>
                      <w:txbxContent>
                        <w:p w:rsidR="005C581C" w:rsidRPr="00603806" w:rsidRDefault="002F527E" w:rsidP="006C618E">
                          <w:pPr>
                            <w:pStyle w:val="Haupttitel"/>
                          </w:pPr>
                          <w:r>
                            <w:t>InstaLookup</w:t>
                          </w:r>
                        </w:p>
                        <w:p w:rsidR="005C581C" w:rsidRDefault="005C581C" w:rsidP="006C618E"/>
                      </w:txbxContent>
                    </v:textbox>
                  </v:shape>
                </w:pict>
              </mc:Fallback>
            </mc:AlternateContent>
          </w:r>
        </w:p>
        <w:p w:rsidR="00F820C6" w:rsidRDefault="005C581C">
          <w:pPr>
            <w:spacing w:after="200"/>
            <w:rPr>
              <w:b/>
            </w:rPr>
          </w:pPr>
          <w:r>
            <w:rPr>
              <w:b/>
            </w:rPr>
            <w:br w:type="page"/>
          </w:r>
        </w:p>
        <w:p w:rsidR="00A521D2" w:rsidRDefault="00A521D2" w:rsidP="00A521D2">
          <w:pPr>
            <w:pStyle w:val="berschrift1"/>
          </w:pPr>
          <w:r w:rsidRPr="00A521D2">
            <w:lastRenderedPageBreak/>
            <w:t>Testumgebung</w:t>
          </w:r>
          <w:bookmarkEnd w:id="18"/>
          <w:bookmarkEnd w:id="17"/>
          <w:bookmarkEnd w:id="16"/>
          <w:bookmarkEnd w:id="15"/>
          <w:bookmarkEnd w:id="14"/>
          <w:bookmarkEnd w:id="13"/>
          <w:bookmarkEnd w:id="12"/>
          <w:bookmarkEnd w:id="11"/>
          <w:bookmarkEnd w:id="10"/>
          <w:bookmarkEnd w:id="9"/>
          <w:bookmarkEnd w:id="8"/>
          <w:bookmarkEnd w:id="7"/>
          <w:bookmarkEnd w:id="6"/>
          <w:bookmarkEnd w:id="5"/>
          <w:bookmarkEnd w:id="4"/>
          <w:bookmarkEnd w:id="3"/>
          <w:bookmarkEnd w:id="2"/>
          <w:bookmarkEnd w:id="1"/>
          <w:bookmarkEnd w:id="0"/>
        </w:p>
        <w:p w:rsidR="00A24832" w:rsidRDefault="00A24832" w:rsidP="00A24832">
          <w:r>
            <w:t xml:space="preserve">Das Betriebssystem, mit dem Getestet wird, ist Windows 10. Es wird mit dem Google Chrome-Browser getestet. Der Server wird vom Host-PC simuliert. </w:t>
          </w:r>
        </w:p>
        <w:p w:rsidR="00A24832" w:rsidRDefault="00A24832" w:rsidP="002158E3">
          <w:pPr>
            <w:pStyle w:val="Listenabsatz"/>
            <w:numPr>
              <w:ilvl w:val="0"/>
              <w:numId w:val="12"/>
            </w:numPr>
          </w:pPr>
          <w:r>
            <w:t>Apache-Version: V3.2.2</w:t>
          </w:r>
        </w:p>
        <w:p w:rsidR="00A24832" w:rsidRDefault="00A24832" w:rsidP="002158E3">
          <w:pPr>
            <w:pStyle w:val="Listenabsatz"/>
            <w:numPr>
              <w:ilvl w:val="0"/>
              <w:numId w:val="12"/>
            </w:numPr>
          </w:pPr>
          <w:r>
            <w:t xml:space="preserve">PHP Version 5.2.0 </w:t>
          </w:r>
        </w:p>
        <w:p w:rsidR="00A24832" w:rsidRPr="00A24832" w:rsidRDefault="00A24832" w:rsidP="002158E3">
          <w:pPr>
            <w:pStyle w:val="Listenabsatz"/>
            <w:numPr>
              <w:ilvl w:val="0"/>
              <w:numId w:val="12"/>
            </w:numPr>
          </w:pPr>
          <w:r>
            <w:t>Standort: Localhost</w:t>
          </w:r>
        </w:p>
        <w:p w:rsidR="00DB7634" w:rsidRPr="00E67942" w:rsidRDefault="002158E3" w:rsidP="00E67942">
          <w:pPr>
            <w:pStyle w:val="Listenabsatz"/>
            <w:rPr>
              <w:highlight w:val="yellow"/>
            </w:rPr>
          </w:pPr>
        </w:p>
      </w:sdtContent>
    </w:sdt>
    <w:p w:rsidR="00A521D2" w:rsidRDefault="00A521D2" w:rsidP="00A521D2">
      <w:pPr>
        <w:pStyle w:val="berschrift1"/>
      </w:pPr>
      <w:r>
        <w:t>Testfälle</w:t>
      </w:r>
    </w:p>
    <w:tbl>
      <w:tblPr>
        <w:tblStyle w:val="Bbc"/>
        <w:tblW w:w="9292" w:type="dxa"/>
        <w:tblLook w:val="04A0" w:firstRow="1" w:lastRow="0" w:firstColumn="1" w:lastColumn="0" w:noHBand="0" w:noVBand="1"/>
      </w:tblPr>
      <w:tblGrid>
        <w:gridCol w:w="2020"/>
        <w:gridCol w:w="7272"/>
      </w:tblGrid>
      <w:tr w:rsidR="00A521D2" w:rsidTr="00CC42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20" w:type="dxa"/>
          </w:tcPr>
          <w:p w:rsidR="00A521D2" w:rsidRDefault="00A521D2" w:rsidP="00CC42A5">
            <w:r>
              <w:t>Abschnitt</w:t>
            </w:r>
          </w:p>
        </w:tc>
        <w:tc>
          <w:tcPr>
            <w:tcW w:w="7272" w:type="dxa"/>
          </w:tcPr>
          <w:p w:rsidR="00A521D2" w:rsidRDefault="00A521D2" w:rsidP="00CC42A5">
            <w:r>
              <w:t>Inhalt</w:t>
            </w:r>
          </w:p>
        </w:tc>
      </w:tr>
      <w:tr w:rsidR="00A521D2" w:rsidRPr="00E67942" w:rsidTr="00CC42A5">
        <w:tc>
          <w:tcPr>
            <w:tcW w:w="2020" w:type="dxa"/>
          </w:tcPr>
          <w:p w:rsidR="00A521D2" w:rsidRPr="00E67942" w:rsidRDefault="00A521D2" w:rsidP="00CC42A5">
            <w:r w:rsidRPr="00E67942">
              <w:t>ID</w:t>
            </w:r>
          </w:p>
        </w:tc>
        <w:tc>
          <w:tcPr>
            <w:tcW w:w="7272" w:type="dxa"/>
          </w:tcPr>
          <w:p w:rsidR="00A521D2" w:rsidRPr="00E67942" w:rsidRDefault="00A521D2" w:rsidP="00CC42A5">
            <w:pPr>
              <w:rPr>
                <w:lang w:val="fr-CH"/>
              </w:rPr>
            </w:pPr>
            <w:r w:rsidRPr="00E67942">
              <w:rPr>
                <w:noProof/>
                <w:lang w:val="fr-CH"/>
              </w:rPr>
              <w:t>ST-01</w:t>
            </w:r>
          </w:p>
        </w:tc>
      </w:tr>
      <w:tr w:rsidR="00A521D2" w:rsidRPr="00E67942" w:rsidTr="00CC42A5">
        <w:tc>
          <w:tcPr>
            <w:tcW w:w="2020" w:type="dxa"/>
          </w:tcPr>
          <w:p w:rsidR="00A521D2" w:rsidRPr="00E67942" w:rsidRDefault="00A521D2" w:rsidP="00CC42A5">
            <w:r w:rsidRPr="00E67942">
              <w:t>Anforderungen</w:t>
            </w:r>
          </w:p>
        </w:tc>
        <w:tc>
          <w:tcPr>
            <w:tcW w:w="7272" w:type="dxa"/>
          </w:tcPr>
          <w:p w:rsidR="00A521D2" w:rsidRPr="00E67942" w:rsidRDefault="00E67942" w:rsidP="00CC42A5">
            <w:r>
              <w:t>US-0</w:t>
            </w:r>
            <w:r w:rsidR="003E70A7">
              <w:t>1</w:t>
            </w:r>
          </w:p>
        </w:tc>
      </w:tr>
      <w:tr w:rsidR="00A521D2" w:rsidRPr="00E67942" w:rsidTr="00CC42A5">
        <w:tc>
          <w:tcPr>
            <w:tcW w:w="2020" w:type="dxa"/>
          </w:tcPr>
          <w:p w:rsidR="00A521D2" w:rsidRPr="00E67942" w:rsidRDefault="00A521D2" w:rsidP="00CC42A5">
            <w:r w:rsidRPr="00E67942">
              <w:t>Vorbedingungen</w:t>
            </w:r>
          </w:p>
        </w:tc>
        <w:tc>
          <w:tcPr>
            <w:tcW w:w="7272" w:type="dxa"/>
          </w:tcPr>
          <w:p w:rsidR="00A521D2" w:rsidRPr="00E67942" w:rsidRDefault="00CB0BC2" w:rsidP="00CC42A5">
            <w:r>
              <w:t xml:space="preserve">Der Benutzer befindet sich auf der Seite. </w:t>
            </w:r>
          </w:p>
        </w:tc>
      </w:tr>
      <w:tr w:rsidR="00A521D2" w:rsidRPr="00E67942" w:rsidTr="00CC42A5">
        <w:tc>
          <w:tcPr>
            <w:tcW w:w="2020" w:type="dxa"/>
          </w:tcPr>
          <w:p w:rsidR="00A521D2" w:rsidRPr="00E67942" w:rsidRDefault="00A521D2" w:rsidP="00CC42A5">
            <w:r w:rsidRPr="00E67942">
              <w:t>Ablauf</w:t>
            </w:r>
          </w:p>
        </w:tc>
        <w:tc>
          <w:tcPr>
            <w:tcW w:w="7272" w:type="dxa"/>
          </w:tcPr>
          <w:p w:rsidR="00A521D2" w:rsidRDefault="00BD1CA3" w:rsidP="002158E3">
            <w:pPr>
              <w:pStyle w:val="Listenabsatz"/>
              <w:numPr>
                <w:ilvl w:val="0"/>
                <w:numId w:val="4"/>
              </w:numPr>
            </w:pPr>
            <w:r>
              <w:t>Login-Form geht auf</w:t>
            </w:r>
            <w:r w:rsidR="00A521D2" w:rsidRPr="00E67942">
              <w:t>.</w:t>
            </w:r>
          </w:p>
          <w:p w:rsidR="00BD1CA3" w:rsidRPr="00E67942" w:rsidRDefault="00BD1CA3" w:rsidP="002158E3">
            <w:pPr>
              <w:pStyle w:val="Listenabsatz"/>
              <w:numPr>
                <w:ilvl w:val="0"/>
                <w:numId w:val="4"/>
              </w:numPr>
            </w:pPr>
            <w:r>
              <w:t>Es wird auf «Sign Up» geklickt.</w:t>
            </w:r>
          </w:p>
          <w:p w:rsidR="00CB0BC2" w:rsidRDefault="00CB0BC2" w:rsidP="002158E3">
            <w:pPr>
              <w:pStyle w:val="Listenabsatz"/>
              <w:numPr>
                <w:ilvl w:val="0"/>
                <w:numId w:val="4"/>
              </w:numPr>
            </w:pPr>
            <w:r>
              <w:t xml:space="preserve">Es wird ein korrekter </w:t>
            </w:r>
            <w:r w:rsidR="003E70A7">
              <w:t>Nick-Name</w:t>
            </w:r>
            <w:r>
              <w:t xml:space="preserve"> (mind. 3 Zeichen, max. 25 Zeichen) eingegeben, eine korrekte Email und </w:t>
            </w:r>
            <w:r w:rsidR="003E70A7">
              <w:t>zwei Mal</w:t>
            </w:r>
            <w:r>
              <w:t xml:space="preserve"> das gleiche Passwort (mind. 8 Zeichen). </w:t>
            </w:r>
          </w:p>
          <w:p w:rsidR="00A521D2" w:rsidRPr="00E67942" w:rsidRDefault="00A521D2" w:rsidP="002158E3">
            <w:pPr>
              <w:pStyle w:val="Listenabsatz"/>
              <w:numPr>
                <w:ilvl w:val="0"/>
                <w:numId w:val="4"/>
              </w:numPr>
            </w:pPr>
            <w:r w:rsidRPr="00E67942">
              <w:t>Der Button mit dem Label „</w:t>
            </w:r>
            <w:r w:rsidR="00BD1CA3">
              <w:t>Sign Up</w:t>
            </w:r>
            <w:r w:rsidR="00BD1CA3" w:rsidRPr="00E67942">
              <w:t xml:space="preserve"> </w:t>
            </w:r>
            <w:r w:rsidRPr="00E67942">
              <w:t>“ wird geklickt.</w:t>
            </w:r>
          </w:p>
        </w:tc>
      </w:tr>
      <w:tr w:rsidR="00A521D2" w:rsidRPr="00E67942" w:rsidTr="00CC42A5">
        <w:tc>
          <w:tcPr>
            <w:tcW w:w="2020" w:type="dxa"/>
          </w:tcPr>
          <w:p w:rsidR="00A521D2" w:rsidRPr="00E67942" w:rsidRDefault="00A521D2" w:rsidP="00CC42A5">
            <w:r w:rsidRPr="00E67942">
              <w:t>Erwartetes Resultat</w:t>
            </w:r>
          </w:p>
        </w:tc>
        <w:tc>
          <w:tcPr>
            <w:tcW w:w="7272" w:type="dxa"/>
          </w:tcPr>
          <w:p w:rsidR="00A521D2" w:rsidRPr="00E67942" w:rsidRDefault="00CB0BC2" w:rsidP="00BD1CA3">
            <w:r>
              <w:t xml:space="preserve">Der Benutzer wird zur </w:t>
            </w:r>
            <w:r w:rsidR="00BD1CA3">
              <w:t>Home Seite weitergeleiten</w:t>
            </w:r>
            <w:r>
              <w:t xml:space="preserve">. Es gibt keine Fehler Meldung aus. </w:t>
            </w:r>
          </w:p>
        </w:tc>
      </w:tr>
    </w:tbl>
    <w:p w:rsidR="00A83C08" w:rsidRDefault="00A83C08" w:rsidP="00A521D2"/>
    <w:tbl>
      <w:tblPr>
        <w:tblStyle w:val="Bbc"/>
        <w:tblW w:w="9292" w:type="dxa"/>
        <w:tblLook w:val="04A0" w:firstRow="1" w:lastRow="0" w:firstColumn="1" w:lastColumn="0" w:noHBand="0" w:noVBand="1"/>
      </w:tblPr>
      <w:tblGrid>
        <w:gridCol w:w="2020"/>
        <w:gridCol w:w="7272"/>
      </w:tblGrid>
      <w:tr w:rsidR="003E70A7" w:rsidTr="002E33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20" w:type="dxa"/>
          </w:tcPr>
          <w:p w:rsidR="003E70A7" w:rsidRDefault="003E70A7" w:rsidP="002E33A1">
            <w:r>
              <w:t>Abschnitt</w:t>
            </w:r>
          </w:p>
        </w:tc>
        <w:tc>
          <w:tcPr>
            <w:tcW w:w="7272" w:type="dxa"/>
          </w:tcPr>
          <w:p w:rsidR="003E70A7" w:rsidRDefault="003E70A7" w:rsidP="002E33A1">
            <w:r>
              <w:t>Inhalt</w:t>
            </w:r>
          </w:p>
        </w:tc>
      </w:tr>
      <w:tr w:rsidR="003E70A7" w:rsidRPr="00E67942" w:rsidTr="002E33A1">
        <w:tc>
          <w:tcPr>
            <w:tcW w:w="2020" w:type="dxa"/>
          </w:tcPr>
          <w:p w:rsidR="003E70A7" w:rsidRPr="00E67942" w:rsidRDefault="003E70A7" w:rsidP="002E33A1">
            <w:r w:rsidRPr="00E67942">
              <w:t>ID</w:t>
            </w:r>
          </w:p>
        </w:tc>
        <w:tc>
          <w:tcPr>
            <w:tcW w:w="7272" w:type="dxa"/>
          </w:tcPr>
          <w:p w:rsidR="003E70A7" w:rsidRPr="00E67942" w:rsidRDefault="003E70A7" w:rsidP="002E33A1">
            <w:pPr>
              <w:rPr>
                <w:lang w:val="fr-CH"/>
              </w:rPr>
            </w:pPr>
            <w:r>
              <w:rPr>
                <w:noProof/>
                <w:lang w:val="fr-CH"/>
              </w:rPr>
              <w:t>ST-02</w:t>
            </w:r>
          </w:p>
        </w:tc>
      </w:tr>
      <w:tr w:rsidR="003E70A7" w:rsidRPr="00E67942" w:rsidTr="002E33A1">
        <w:tc>
          <w:tcPr>
            <w:tcW w:w="2020" w:type="dxa"/>
          </w:tcPr>
          <w:p w:rsidR="003E70A7" w:rsidRPr="00E67942" w:rsidRDefault="003E70A7" w:rsidP="002E33A1">
            <w:r w:rsidRPr="00E67942">
              <w:t>Anforderungen</w:t>
            </w:r>
          </w:p>
        </w:tc>
        <w:tc>
          <w:tcPr>
            <w:tcW w:w="7272" w:type="dxa"/>
          </w:tcPr>
          <w:p w:rsidR="003E70A7" w:rsidRPr="00E67942" w:rsidRDefault="003E70A7" w:rsidP="002E33A1">
            <w:r>
              <w:t>US-01</w:t>
            </w:r>
          </w:p>
        </w:tc>
      </w:tr>
      <w:tr w:rsidR="003E70A7" w:rsidRPr="00E67942" w:rsidTr="002E33A1">
        <w:tc>
          <w:tcPr>
            <w:tcW w:w="2020" w:type="dxa"/>
          </w:tcPr>
          <w:p w:rsidR="003E70A7" w:rsidRPr="00E67942" w:rsidRDefault="003E70A7" w:rsidP="002E33A1">
            <w:r w:rsidRPr="00E67942">
              <w:t>Vorbedingungen</w:t>
            </w:r>
          </w:p>
        </w:tc>
        <w:tc>
          <w:tcPr>
            <w:tcW w:w="7272" w:type="dxa"/>
          </w:tcPr>
          <w:p w:rsidR="003E70A7" w:rsidRPr="00E67942" w:rsidRDefault="003E70A7" w:rsidP="002E33A1">
            <w:r>
              <w:t xml:space="preserve">Der Benutzer befindet sich auf der Seite. </w:t>
            </w:r>
          </w:p>
        </w:tc>
      </w:tr>
      <w:tr w:rsidR="003E70A7" w:rsidRPr="00E67942" w:rsidTr="002E33A1">
        <w:tc>
          <w:tcPr>
            <w:tcW w:w="2020" w:type="dxa"/>
          </w:tcPr>
          <w:p w:rsidR="003E70A7" w:rsidRPr="00E67942" w:rsidRDefault="003E70A7" w:rsidP="002E33A1">
            <w:r w:rsidRPr="00E67942">
              <w:t>Ablauf</w:t>
            </w:r>
          </w:p>
        </w:tc>
        <w:tc>
          <w:tcPr>
            <w:tcW w:w="7272" w:type="dxa"/>
          </w:tcPr>
          <w:p w:rsidR="00BD1CA3" w:rsidRDefault="00BD1CA3" w:rsidP="002158E3">
            <w:pPr>
              <w:pStyle w:val="Listenabsatz"/>
              <w:numPr>
                <w:ilvl w:val="0"/>
                <w:numId w:val="5"/>
              </w:numPr>
            </w:pPr>
            <w:r>
              <w:t>Login-Form geht auf</w:t>
            </w:r>
            <w:r w:rsidRPr="00E67942">
              <w:t>.</w:t>
            </w:r>
          </w:p>
          <w:p w:rsidR="00BD1CA3" w:rsidRPr="00E67942" w:rsidRDefault="00BD1CA3" w:rsidP="002158E3">
            <w:pPr>
              <w:pStyle w:val="Listenabsatz"/>
              <w:numPr>
                <w:ilvl w:val="0"/>
                <w:numId w:val="5"/>
              </w:numPr>
            </w:pPr>
            <w:r>
              <w:t>Es wird auf «Sign Up» geklickt.</w:t>
            </w:r>
          </w:p>
          <w:p w:rsidR="00BD1CA3" w:rsidRDefault="00BD1CA3" w:rsidP="002158E3">
            <w:pPr>
              <w:pStyle w:val="Listenabsatz"/>
              <w:numPr>
                <w:ilvl w:val="0"/>
                <w:numId w:val="5"/>
              </w:numPr>
            </w:pPr>
            <w:r>
              <w:t xml:space="preserve">Es wird ein korrekter Nick-Name (mind. 3 Zeichen, max. 25 Zeichen) eingegeben, eine ungültige Email und zwei Mal das gleiche Passwort (mind. 8 Zeichen). </w:t>
            </w:r>
          </w:p>
          <w:p w:rsidR="003E70A7" w:rsidRPr="00E67942" w:rsidRDefault="00BD1CA3" w:rsidP="002158E3">
            <w:pPr>
              <w:pStyle w:val="Listenabsatz"/>
              <w:numPr>
                <w:ilvl w:val="0"/>
                <w:numId w:val="5"/>
              </w:numPr>
            </w:pPr>
            <w:r w:rsidRPr="00E67942">
              <w:t>Der Button mit dem Label „</w:t>
            </w:r>
            <w:r>
              <w:t>Sign Up</w:t>
            </w:r>
            <w:r w:rsidRPr="00E67942">
              <w:t xml:space="preserve"> “ wird geklickt.</w:t>
            </w:r>
          </w:p>
        </w:tc>
      </w:tr>
      <w:tr w:rsidR="003E70A7" w:rsidRPr="00E67942" w:rsidTr="002E33A1">
        <w:tc>
          <w:tcPr>
            <w:tcW w:w="2020" w:type="dxa"/>
          </w:tcPr>
          <w:p w:rsidR="003E70A7" w:rsidRPr="00E67942" w:rsidRDefault="003E70A7" w:rsidP="002E33A1">
            <w:r w:rsidRPr="00E67942">
              <w:t>Erwartetes Resultat</w:t>
            </w:r>
          </w:p>
        </w:tc>
        <w:tc>
          <w:tcPr>
            <w:tcW w:w="7272" w:type="dxa"/>
          </w:tcPr>
          <w:p w:rsidR="003E70A7" w:rsidRPr="00E67942" w:rsidRDefault="003E70A7" w:rsidP="002E33A1">
            <w:r>
              <w:t xml:space="preserve"> Ein Feld erscheint, welches Mittteilt, dass die Email nicht gültig ist und eine gültige Email eingegeben werden muss.  </w:t>
            </w:r>
          </w:p>
        </w:tc>
      </w:tr>
    </w:tbl>
    <w:p w:rsidR="00AB2F0D" w:rsidRDefault="00AB2F0D" w:rsidP="00A521D2"/>
    <w:tbl>
      <w:tblPr>
        <w:tblStyle w:val="Bbc"/>
        <w:tblW w:w="9292" w:type="dxa"/>
        <w:tblLook w:val="04A0" w:firstRow="1" w:lastRow="0" w:firstColumn="1" w:lastColumn="0" w:noHBand="0" w:noVBand="1"/>
      </w:tblPr>
      <w:tblGrid>
        <w:gridCol w:w="2020"/>
        <w:gridCol w:w="7272"/>
      </w:tblGrid>
      <w:tr w:rsidR="00AB2F0D" w:rsidTr="002E33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20" w:type="dxa"/>
          </w:tcPr>
          <w:p w:rsidR="00AB2F0D" w:rsidRDefault="00AB2F0D" w:rsidP="002E33A1">
            <w:r>
              <w:t>Abschnitt</w:t>
            </w:r>
          </w:p>
        </w:tc>
        <w:tc>
          <w:tcPr>
            <w:tcW w:w="7272" w:type="dxa"/>
          </w:tcPr>
          <w:p w:rsidR="00AB2F0D" w:rsidRDefault="00AB2F0D" w:rsidP="002E33A1">
            <w:r>
              <w:t>Inhalt</w:t>
            </w:r>
          </w:p>
        </w:tc>
      </w:tr>
      <w:tr w:rsidR="00AB2F0D" w:rsidRPr="00E67942" w:rsidTr="002E33A1">
        <w:tc>
          <w:tcPr>
            <w:tcW w:w="2020" w:type="dxa"/>
          </w:tcPr>
          <w:p w:rsidR="00AB2F0D" w:rsidRPr="00E67942" w:rsidRDefault="00AB2F0D" w:rsidP="002E33A1">
            <w:r w:rsidRPr="00E67942">
              <w:t>ID</w:t>
            </w:r>
          </w:p>
        </w:tc>
        <w:tc>
          <w:tcPr>
            <w:tcW w:w="7272" w:type="dxa"/>
          </w:tcPr>
          <w:p w:rsidR="00AB2F0D" w:rsidRPr="00E67942" w:rsidRDefault="00AB2F0D" w:rsidP="002E33A1">
            <w:pPr>
              <w:rPr>
                <w:lang w:val="fr-CH"/>
              </w:rPr>
            </w:pPr>
            <w:r>
              <w:rPr>
                <w:noProof/>
                <w:lang w:val="fr-CH"/>
              </w:rPr>
              <w:t>ST-03</w:t>
            </w:r>
          </w:p>
        </w:tc>
      </w:tr>
      <w:tr w:rsidR="00AB2F0D" w:rsidRPr="00E67942" w:rsidTr="002E33A1">
        <w:tc>
          <w:tcPr>
            <w:tcW w:w="2020" w:type="dxa"/>
          </w:tcPr>
          <w:p w:rsidR="00AB2F0D" w:rsidRPr="00E67942" w:rsidRDefault="00AB2F0D" w:rsidP="002E33A1">
            <w:r w:rsidRPr="00E67942">
              <w:t>Anforderungen</w:t>
            </w:r>
          </w:p>
        </w:tc>
        <w:tc>
          <w:tcPr>
            <w:tcW w:w="7272" w:type="dxa"/>
          </w:tcPr>
          <w:p w:rsidR="00AB2F0D" w:rsidRPr="00E67942" w:rsidRDefault="00AB2F0D" w:rsidP="002E33A1">
            <w:r>
              <w:t>US-02</w:t>
            </w:r>
          </w:p>
        </w:tc>
      </w:tr>
      <w:tr w:rsidR="00AB2F0D" w:rsidRPr="00E67942" w:rsidTr="002E33A1">
        <w:tc>
          <w:tcPr>
            <w:tcW w:w="2020" w:type="dxa"/>
          </w:tcPr>
          <w:p w:rsidR="00AB2F0D" w:rsidRPr="00E67942" w:rsidRDefault="00AB2F0D" w:rsidP="002E33A1">
            <w:r w:rsidRPr="00E67942">
              <w:t>Vorbedingungen</w:t>
            </w:r>
          </w:p>
        </w:tc>
        <w:tc>
          <w:tcPr>
            <w:tcW w:w="7272" w:type="dxa"/>
          </w:tcPr>
          <w:p w:rsidR="00AB2F0D" w:rsidRPr="00E67942" w:rsidRDefault="00A461BC" w:rsidP="002E33A1">
            <w:r>
              <w:t>Der Benutzer befindet sich auf der Seite und hat sich registriert.</w:t>
            </w:r>
          </w:p>
        </w:tc>
      </w:tr>
      <w:tr w:rsidR="00AB2F0D" w:rsidRPr="00E67942" w:rsidTr="002E33A1">
        <w:tc>
          <w:tcPr>
            <w:tcW w:w="2020" w:type="dxa"/>
          </w:tcPr>
          <w:p w:rsidR="00AB2F0D" w:rsidRPr="00E67942" w:rsidRDefault="00AB2F0D" w:rsidP="002E33A1">
            <w:r w:rsidRPr="00E67942">
              <w:t>Ablauf</w:t>
            </w:r>
          </w:p>
        </w:tc>
        <w:tc>
          <w:tcPr>
            <w:tcW w:w="7272" w:type="dxa"/>
          </w:tcPr>
          <w:p w:rsidR="00AB2F0D" w:rsidRPr="00E67942" w:rsidRDefault="00AB2F0D" w:rsidP="002158E3">
            <w:pPr>
              <w:pStyle w:val="Listenabsatz"/>
              <w:numPr>
                <w:ilvl w:val="0"/>
                <w:numId w:val="6"/>
              </w:numPr>
            </w:pPr>
            <w:r w:rsidRPr="00E67942">
              <w:t>Auf der Startseite wird auf den Link mit dem Label „</w:t>
            </w:r>
            <w:r>
              <w:t>Login</w:t>
            </w:r>
            <w:r w:rsidRPr="00E67942">
              <w:t>“ geklickt.</w:t>
            </w:r>
          </w:p>
          <w:p w:rsidR="00AB2F0D" w:rsidRDefault="00E8126B" w:rsidP="002158E3">
            <w:pPr>
              <w:pStyle w:val="Listenabsatz"/>
              <w:numPr>
                <w:ilvl w:val="0"/>
                <w:numId w:val="6"/>
              </w:numPr>
            </w:pPr>
            <w:r>
              <w:t>Er gibt einen ungültigen Username</w:t>
            </w:r>
            <w:r w:rsidR="00AB2F0D">
              <w:t xml:space="preserve"> und ein Passwort ein. </w:t>
            </w:r>
          </w:p>
          <w:p w:rsidR="00AB2F0D" w:rsidRPr="00E67942" w:rsidRDefault="00AB2F0D" w:rsidP="002158E3">
            <w:pPr>
              <w:pStyle w:val="Listenabsatz"/>
              <w:numPr>
                <w:ilvl w:val="0"/>
                <w:numId w:val="6"/>
              </w:numPr>
            </w:pPr>
            <w:r>
              <w:lastRenderedPageBreak/>
              <w:t xml:space="preserve">Der Button mit dem Label </w:t>
            </w:r>
            <w:r w:rsidRPr="00E67942">
              <w:t>„</w:t>
            </w:r>
            <w:r>
              <w:t>Login</w:t>
            </w:r>
            <w:r w:rsidRPr="00E67942">
              <w:t xml:space="preserve"> “</w:t>
            </w:r>
            <w:r>
              <w:t xml:space="preserve"> wird geklickt.</w:t>
            </w:r>
          </w:p>
        </w:tc>
      </w:tr>
      <w:tr w:rsidR="00AB2F0D" w:rsidRPr="00E67942" w:rsidTr="002E33A1">
        <w:tc>
          <w:tcPr>
            <w:tcW w:w="2020" w:type="dxa"/>
          </w:tcPr>
          <w:p w:rsidR="00AB2F0D" w:rsidRPr="00E67942" w:rsidRDefault="00AB2F0D" w:rsidP="002E33A1">
            <w:r w:rsidRPr="00E67942">
              <w:lastRenderedPageBreak/>
              <w:t>Erwartetes Resultat</w:t>
            </w:r>
          </w:p>
        </w:tc>
        <w:tc>
          <w:tcPr>
            <w:tcW w:w="7272" w:type="dxa"/>
          </w:tcPr>
          <w:p w:rsidR="00AB2F0D" w:rsidRPr="00E67942" w:rsidRDefault="00AB2F0D" w:rsidP="002E33A1">
            <w:r>
              <w:t xml:space="preserve"> Ein Feld erscheint, welches Mittteilt, dass die Email nicht gültig ist und eine gültige Email eingegeben werden muss.  </w:t>
            </w:r>
          </w:p>
        </w:tc>
      </w:tr>
    </w:tbl>
    <w:p w:rsidR="00AB2F0D" w:rsidRDefault="00AB2F0D" w:rsidP="00A521D2"/>
    <w:tbl>
      <w:tblPr>
        <w:tblStyle w:val="Bbc"/>
        <w:tblW w:w="9292" w:type="dxa"/>
        <w:tblLook w:val="04A0" w:firstRow="1" w:lastRow="0" w:firstColumn="1" w:lastColumn="0" w:noHBand="0" w:noVBand="1"/>
      </w:tblPr>
      <w:tblGrid>
        <w:gridCol w:w="2020"/>
        <w:gridCol w:w="7272"/>
      </w:tblGrid>
      <w:tr w:rsidR="00AB2F0D" w:rsidTr="002E33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20" w:type="dxa"/>
          </w:tcPr>
          <w:p w:rsidR="00AB2F0D" w:rsidRDefault="00AB2F0D" w:rsidP="002E33A1">
            <w:r>
              <w:t>Abschnitt</w:t>
            </w:r>
          </w:p>
        </w:tc>
        <w:tc>
          <w:tcPr>
            <w:tcW w:w="7272" w:type="dxa"/>
          </w:tcPr>
          <w:p w:rsidR="00AB2F0D" w:rsidRDefault="00AB2F0D" w:rsidP="002E33A1">
            <w:r>
              <w:t>Inhalt</w:t>
            </w:r>
          </w:p>
        </w:tc>
      </w:tr>
      <w:tr w:rsidR="00AB2F0D" w:rsidRPr="00E67942" w:rsidTr="002E33A1">
        <w:tc>
          <w:tcPr>
            <w:tcW w:w="2020" w:type="dxa"/>
          </w:tcPr>
          <w:p w:rsidR="00AB2F0D" w:rsidRPr="00E67942" w:rsidRDefault="00AB2F0D" w:rsidP="002E33A1">
            <w:r w:rsidRPr="00E67942">
              <w:t>ID</w:t>
            </w:r>
          </w:p>
        </w:tc>
        <w:tc>
          <w:tcPr>
            <w:tcW w:w="7272" w:type="dxa"/>
          </w:tcPr>
          <w:p w:rsidR="00AB2F0D" w:rsidRPr="00E67942" w:rsidRDefault="00AB2F0D" w:rsidP="002E33A1">
            <w:pPr>
              <w:rPr>
                <w:lang w:val="fr-CH"/>
              </w:rPr>
            </w:pPr>
            <w:r>
              <w:rPr>
                <w:noProof/>
                <w:lang w:val="fr-CH"/>
              </w:rPr>
              <w:t>ST-04</w:t>
            </w:r>
          </w:p>
        </w:tc>
      </w:tr>
      <w:tr w:rsidR="00AB2F0D" w:rsidRPr="00E67942" w:rsidTr="002E33A1">
        <w:tc>
          <w:tcPr>
            <w:tcW w:w="2020" w:type="dxa"/>
          </w:tcPr>
          <w:p w:rsidR="00AB2F0D" w:rsidRPr="00E67942" w:rsidRDefault="00AB2F0D" w:rsidP="002E33A1">
            <w:r w:rsidRPr="00E67942">
              <w:t>Anforderungen</w:t>
            </w:r>
          </w:p>
        </w:tc>
        <w:tc>
          <w:tcPr>
            <w:tcW w:w="7272" w:type="dxa"/>
          </w:tcPr>
          <w:p w:rsidR="00AB2F0D" w:rsidRPr="00E67942" w:rsidRDefault="00AB2F0D" w:rsidP="002E33A1">
            <w:r>
              <w:t>US-02</w:t>
            </w:r>
          </w:p>
        </w:tc>
      </w:tr>
      <w:tr w:rsidR="00AB2F0D" w:rsidRPr="00E67942" w:rsidTr="002E33A1">
        <w:tc>
          <w:tcPr>
            <w:tcW w:w="2020" w:type="dxa"/>
          </w:tcPr>
          <w:p w:rsidR="00AB2F0D" w:rsidRPr="00E67942" w:rsidRDefault="00AB2F0D" w:rsidP="002E33A1">
            <w:r w:rsidRPr="00E67942">
              <w:t>Vorbedingungen</w:t>
            </w:r>
          </w:p>
        </w:tc>
        <w:tc>
          <w:tcPr>
            <w:tcW w:w="7272" w:type="dxa"/>
          </w:tcPr>
          <w:p w:rsidR="00AB2F0D" w:rsidRPr="00E67942" w:rsidRDefault="00A461BC" w:rsidP="002E33A1">
            <w:r>
              <w:t>Der Benutzer befindet sich auf der Seite und hat sich registriert.</w:t>
            </w:r>
          </w:p>
        </w:tc>
      </w:tr>
      <w:tr w:rsidR="00AB2F0D" w:rsidRPr="00E67942" w:rsidTr="002E33A1">
        <w:tc>
          <w:tcPr>
            <w:tcW w:w="2020" w:type="dxa"/>
          </w:tcPr>
          <w:p w:rsidR="00AB2F0D" w:rsidRPr="00E67942" w:rsidRDefault="00AB2F0D" w:rsidP="002E33A1">
            <w:r w:rsidRPr="00E67942">
              <w:t>Ablauf</w:t>
            </w:r>
          </w:p>
        </w:tc>
        <w:tc>
          <w:tcPr>
            <w:tcW w:w="7272" w:type="dxa"/>
          </w:tcPr>
          <w:p w:rsidR="00AB2F0D" w:rsidRPr="00E67942" w:rsidRDefault="00AB2F0D" w:rsidP="002158E3">
            <w:pPr>
              <w:pStyle w:val="Listenabsatz"/>
              <w:numPr>
                <w:ilvl w:val="0"/>
                <w:numId w:val="7"/>
              </w:numPr>
            </w:pPr>
            <w:r w:rsidRPr="00E67942">
              <w:t>Auf der Startseite wird auf den Link mit dem Label „</w:t>
            </w:r>
            <w:r>
              <w:t>Login</w:t>
            </w:r>
            <w:r w:rsidRPr="00E67942">
              <w:t>“ geklickt.</w:t>
            </w:r>
          </w:p>
          <w:p w:rsidR="00AB2F0D" w:rsidRDefault="00AB2F0D" w:rsidP="002158E3">
            <w:pPr>
              <w:pStyle w:val="Listenabsatz"/>
              <w:numPr>
                <w:ilvl w:val="0"/>
                <w:numId w:val="7"/>
              </w:numPr>
            </w:pPr>
            <w:r>
              <w:t xml:space="preserve">Er gibt </w:t>
            </w:r>
            <w:r w:rsidR="00E8126B">
              <w:t xml:space="preserve">einen registrierten Usernamen </w:t>
            </w:r>
            <w:r>
              <w:t>ein und ein falsches Passwort.</w:t>
            </w:r>
          </w:p>
          <w:p w:rsidR="00AB2F0D" w:rsidRPr="00E67942" w:rsidRDefault="00AB2F0D" w:rsidP="002158E3">
            <w:pPr>
              <w:pStyle w:val="Listenabsatz"/>
              <w:numPr>
                <w:ilvl w:val="0"/>
                <w:numId w:val="7"/>
              </w:numPr>
            </w:pPr>
            <w:r>
              <w:t xml:space="preserve">Der Button mit dem Label </w:t>
            </w:r>
            <w:r w:rsidRPr="00E67942">
              <w:t>„</w:t>
            </w:r>
            <w:r>
              <w:t>Login</w:t>
            </w:r>
            <w:r w:rsidRPr="00E67942">
              <w:t xml:space="preserve"> “</w:t>
            </w:r>
            <w:r>
              <w:t xml:space="preserve"> wird geklickt.</w:t>
            </w:r>
          </w:p>
        </w:tc>
      </w:tr>
      <w:tr w:rsidR="00AB2F0D" w:rsidRPr="00E67942" w:rsidTr="002E33A1">
        <w:tc>
          <w:tcPr>
            <w:tcW w:w="2020" w:type="dxa"/>
          </w:tcPr>
          <w:p w:rsidR="00AB2F0D" w:rsidRPr="00E67942" w:rsidRDefault="00AB2F0D" w:rsidP="002E33A1">
            <w:r w:rsidRPr="00E67942">
              <w:t>Erwartetes Resultat</w:t>
            </w:r>
          </w:p>
        </w:tc>
        <w:tc>
          <w:tcPr>
            <w:tcW w:w="7272" w:type="dxa"/>
          </w:tcPr>
          <w:p w:rsidR="00AB2F0D" w:rsidRPr="00E67942" w:rsidRDefault="00AB2F0D" w:rsidP="00AB2F0D">
            <w:r>
              <w:t xml:space="preserve"> Eine Fehlermeldung erscheint, dass das Passwort falsch ist. </w:t>
            </w:r>
          </w:p>
        </w:tc>
      </w:tr>
    </w:tbl>
    <w:p w:rsidR="00AB2F0D" w:rsidRDefault="00AB2F0D" w:rsidP="00A521D2"/>
    <w:tbl>
      <w:tblPr>
        <w:tblStyle w:val="Bbc"/>
        <w:tblW w:w="9292" w:type="dxa"/>
        <w:tblLook w:val="04A0" w:firstRow="1" w:lastRow="0" w:firstColumn="1" w:lastColumn="0" w:noHBand="0" w:noVBand="1"/>
      </w:tblPr>
      <w:tblGrid>
        <w:gridCol w:w="2020"/>
        <w:gridCol w:w="7272"/>
      </w:tblGrid>
      <w:tr w:rsidR="00AB2F0D" w:rsidTr="002E33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20" w:type="dxa"/>
          </w:tcPr>
          <w:p w:rsidR="00AB2F0D" w:rsidRDefault="00AB2F0D" w:rsidP="002E33A1">
            <w:r>
              <w:t>Abschnitt</w:t>
            </w:r>
          </w:p>
        </w:tc>
        <w:tc>
          <w:tcPr>
            <w:tcW w:w="7272" w:type="dxa"/>
          </w:tcPr>
          <w:p w:rsidR="00AB2F0D" w:rsidRDefault="00AB2F0D" w:rsidP="002E33A1">
            <w:r>
              <w:t>Inhalt</w:t>
            </w:r>
          </w:p>
        </w:tc>
      </w:tr>
      <w:tr w:rsidR="00AB2F0D" w:rsidRPr="00E67942" w:rsidTr="002E33A1">
        <w:tc>
          <w:tcPr>
            <w:tcW w:w="2020" w:type="dxa"/>
          </w:tcPr>
          <w:p w:rsidR="00AB2F0D" w:rsidRPr="00E67942" w:rsidRDefault="00AB2F0D" w:rsidP="002E33A1">
            <w:r w:rsidRPr="00E67942">
              <w:t>ID</w:t>
            </w:r>
          </w:p>
        </w:tc>
        <w:tc>
          <w:tcPr>
            <w:tcW w:w="7272" w:type="dxa"/>
          </w:tcPr>
          <w:p w:rsidR="00AB2F0D" w:rsidRPr="00E67942" w:rsidRDefault="00A461BC" w:rsidP="002E33A1">
            <w:pPr>
              <w:rPr>
                <w:lang w:val="fr-CH"/>
              </w:rPr>
            </w:pPr>
            <w:r>
              <w:rPr>
                <w:noProof/>
                <w:lang w:val="fr-CH"/>
              </w:rPr>
              <w:t>ST-05</w:t>
            </w:r>
          </w:p>
        </w:tc>
      </w:tr>
      <w:tr w:rsidR="00AB2F0D" w:rsidRPr="00E67942" w:rsidTr="002E33A1">
        <w:tc>
          <w:tcPr>
            <w:tcW w:w="2020" w:type="dxa"/>
          </w:tcPr>
          <w:p w:rsidR="00AB2F0D" w:rsidRPr="00E67942" w:rsidRDefault="00AB2F0D" w:rsidP="002E33A1">
            <w:r w:rsidRPr="00E67942">
              <w:t>Anforderungen</w:t>
            </w:r>
          </w:p>
        </w:tc>
        <w:tc>
          <w:tcPr>
            <w:tcW w:w="7272" w:type="dxa"/>
          </w:tcPr>
          <w:p w:rsidR="00AB2F0D" w:rsidRPr="00E67942" w:rsidRDefault="00AB2F0D" w:rsidP="002E33A1">
            <w:r>
              <w:t>US-02</w:t>
            </w:r>
          </w:p>
        </w:tc>
      </w:tr>
      <w:tr w:rsidR="00AB2F0D" w:rsidRPr="00E67942" w:rsidTr="002E33A1">
        <w:tc>
          <w:tcPr>
            <w:tcW w:w="2020" w:type="dxa"/>
          </w:tcPr>
          <w:p w:rsidR="00AB2F0D" w:rsidRPr="00E67942" w:rsidRDefault="00AB2F0D" w:rsidP="002E33A1">
            <w:r w:rsidRPr="00E67942">
              <w:t>Vorbedingungen</w:t>
            </w:r>
          </w:p>
        </w:tc>
        <w:tc>
          <w:tcPr>
            <w:tcW w:w="7272" w:type="dxa"/>
          </w:tcPr>
          <w:p w:rsidR="00AB2F0D" w:rsidRPr="00E67942" w:rsidRDefault="00AB2F0D" w:rsidP="002E33A1">
            <w:r>
              <w:t>Der Benutz</w:t>
            </w:r>
            <w:r w:rsidR="00A461BC">
              <w:t xml:space="preserve">er befindet sich auf der Seite und hat sich registriert. </w:t>
            </w:r>
          </w:p>
        </w:tc>
      </w:tr>
      <w:tr w:rsidR="00AB2F0D" w:rsidRPr="00E67942" w:rsidTr="002E33A1">
        <w:tc>
          <w:tcPr>
            <w:tcW w:w="2020" w:type="dxa"/>
          </w:tcPr>
          <w:p w:rsidR="00AB2F0D" w:rsidRPr="00E67942" w:rsidRDefault="00AB2F0D" w:rsidP="002E33A1">
            <w:r w:rsidRPr="00E67942">
              <w:t>Ablauf</w:t>
            </w:r>
          </w:p>
        </w:tc>
        <w:tc>
          <w:tcPr>
            <w:tcW w:w="7272" w:type="dxa"/>
          </w:tcPr>
          <w:p w:rsidR="00AB2F0D" w:rsidRPr="00E67942" w:rsidRDefault="00AB2F0D" w:rsidP="002158E3">
            <w:pPr>
              <w:pStyle w:val="Listenabsatz"/>
              <w:numPr>
                <w:ilvl w:val="0"/>
                <w:numId w:val="8"/>
              </w:numPr>
            </w:pPr>
            <w:r w:rsidRPr="00E67942">
              <w:t>Auf der Startseite wird auf den Link mit dem Label „</w:t>
            </w:r>
            <w:r>
              <w:t>Login</w:t>
            </w:r>
            <w:r w:rsidRPr="00E67942">
              <w:t>“ geklickt.</w:t>
            </w:r>
          </w:p>
          <w:p w:rsidR="00AB2F0D" w:rsidRDefault="00AB2F0D" w:rsidP="002158E3">
            <w:pPr>
              <w:pStyle w:val="Listenabsatz"/>
              <w:numPr>
                <w:ilvl w:val="0"/>
                <w:numId w:val="8"/>
              </w:numPr>
            </w:pPr>
            <w:r>
              <w:t xml:space="preserve">Er gibt eine registrierte Email ein und </w:t>
            </w:r>
            <w:r w:rsidR="00A461BC">
              <w:t xml:space="preserve">das korrekte </w:t>
            </w:r>
            <w:r>
              <w:t>Passwort.</w:t>
            </w:r>
          </w:p>
          <w:p w:rsidR="00AB2F0D" w:rsidRPr="00E67942" w:rsidRDefault="00AB2F0D" w:rsidP="002158E3">
            <w:pPr>
              <w:pStyle w:val="Listenabsatz"/>
              <w:numPr>
                <w:ilvl w:val="0"/>
                <w:numId w:val="8"/>
              </w:numPr>
            </w:pPr>
            <w:r>
              <w:t xml:space="preserve">Der Button mit dem Label </w:t>
            </w:r>
            <w:r w:rsidRPr="00E67942">
              <w:t>„</w:t>
            </w:r>
            <w:r>
              <w:t>Login</w:t>
            </w:r>
            <w:r w:rsidRPr="00E67942">
              <w:t xml:space="preserve"> “</w:t>
            </w:r>
            <w:r>
              <w:t xml:space="preserve"> wird geklickt.</w:t>
            </w:r>
          </w:p>
        </w:tc>
      </w:tr>
      <w:tr w:rsidR="00AB2F0D" w:rsidRPr="00E67942" w:rsidTr="002E33A1">
        <w:tc>
          <w:tcPr>
            <w:tcW w:w="2020" w:type="dxa"/>
          </w:tcPr>
          <w:p w:rsidR="00AB2F0D" w:rsidRPr="00E67942" w:rsidRDefault="00AB2F0D" w:rsidP="002E33A1">
            <w:r w:rsidRPr="00E67942">
              <w:t>Erwartetes Resultat</w:t>
            </w:r>
          </w:p>
        </w:tc>
        <w:tc>
          <w:tcPr>
            <w:tcW w:w="7272" w:type="dxa"/>
          </w:tcPr>
          <w:p w:rsidR="00AB2F0D" w:rsidRPr="00E67942" w:rsidRDefault="00A461BC" w:rsidP="00E8126B">
            <w:r>
              <w:t xml:space="preserve">Der </w:t>
            </w:r>
            <w:r w:rsidR="00E8126B">
              <w:t>Benutzer wird eingeloggt und das Form geht zu in der Navigation steht sein Name</w:t>
            </w:r>
            <w:r>
              <w:t xml:space="preserve">. </w:t>
            </w:r>
            <w:r w:rsidR="00AB2F0D">
              <w:t xml:space="preserve"> </w:t>
            </w:r>
          </w:p>
        </w:tc>
      </w:tr>
    </w:tbl>
    <w:p w:rsidR="00A461BC" w:rsidRDefault="00A461BC" w:rsidP="00A521D2"/>
    <w:tbl>
      <w:tblPr>
        <w:tblStyle w:val="Bbc"/>
        <w:tblW w:w="9292" w:type="dxa"/>
        <w:tblLook w:val="04A0" w:firstRow="1" w:lastRow="0" w:firstColumn="1" w:lastColumn="0" w:noHBand="0" w:noVBand="1"/>
      </w:tblPr>
      <w:tblGrid>
        <w:gridCol w:w="2020"/>
        <w:gridCol w:w="7272"/>
      </w:tblGrid>
      <w:tr w:rsidR="00A461BC" w:rsidTr="002E33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20" w:type="dxa"/>
          </w:tcPr>
          <w:p w:rsidR="00A461BC" w:rsidRDefault="00A461BC" w:rsidP="002E33A1">
            <w:r>
              <w:t>Abschnitt</w:t>
            </w:r>
          </w:p>
        </w:tc>
        <w:tc>
          <w:tcPr>
            <w:tcW w:w="7272" w:type="dxa"/>
          </w:tcPr>
          <w:p w:rsidR="00A461BC" w:rsidRDefault="00A461BC" w:rsidP="002E33A1">
            <w:r>
              <w:t>Inhalt</w:t>
            </w:r>
          </w:p>
        </w:tc>
      </w:tr>
      <w:tr w:rsidR="00A461BC" w:rsidRPr="00E67942" w:rsidTr="002E33A1">
        <w:tc>
          <w:tcPr>
            <w:tcW w:w="2020" w:type="dxa"/>
          </w:tcPr>
          <w:p w:rsidR="00A461BC" w:rsidRPr="00E67942" w:rsidRDefault="00A461BC" w:rsidP="002E33A1">
            <w:r w:rsidRPr="00E67942">
              <w:t>ID</w:t>
            </w:r>
          </w:p>
        </w:tc>
        <w:tc>
          <w:tcPr>
            <w:tcW w:w="7272" w:type="dxa"/>
          </w:tcPr>
          <w:p w:rsidR="00A461BC" w:rsidRPr="00E67942" w:rsidRDefault="00A461BC" w:rsidP="002E33A1">
            <w:pPr>
              <w:rPr>
                <w:lang w:val="fr-CH"/>
              </w:rPr>
            </w:pPr>
            <w:r>
              <w:rPr>
                <w:noProof/>
                <w:lang w:val="fr-CH"/>
              </w:rPr>
              <w:t>ST-06</w:t>
            </w:r>
          </w:p>
        </w:tc>
      </w:tr>
      <w:tr w:rsidR="00A461BC" w:rsidRPr="00E67942" w:rsidTr="002E33A1">
        <w:tc>
          <w:tcPr>
            <w:tcW w:w="2020" w:type="dxa"/>
          </w:tcPr>
          <w:p w:rsidR="00A461BC" w:rsidRPr="00E67942" w:rsidRDefault="00A461BC" w:rsidP="002E33A1">
            <w:r w:rsidRPr="00E67942">
              <w:t>Anforderungen</w:t>
            </w:r>
          </w:p>
        </w:tc>
        <w:tc>
          <w:tcPr>
            <w:tcW w:w="7272" w:type="dxa"/>
          </w:tcPr>
          <w:p w:rsidR="00A461BC" w:rsidRPr="00E67942" w:rsidRDefault="00A461BC" w:rsidP="00767612">
            <w:r>
              <w:t>US-0</w:t>
            </w:r>
            <w:r w:rsidR="00767612">
              <w:t>4</w:t>
            </w:r>
          </w:p>
        </w:tc>
      </w:tr>
      <w:tr w:rsidR="00A461BC" w:rsidRPr="00E67942" w:rsidTr="002E33A1">
        <w:tc>
          <w:tcPr>
            <w:tcW w:w="2020" w:type="dxa"/>
          </w:tcPr>
          <w:p w:rsidR="00A461BC" w:rsidRPr="00E67942" w:rsidRDefault="00A461BC" w:rsidP="002E33A1">
            <w:r w:rsidRPr="00E67942">
              <w:t>Vorbedingungen</w:t>
            </w:r>
          </w:p>
        </w:tc>
        <w:tc>
          <w:tcPr>
            <w:tcW w:w="7272" w:type="dxa"/>
          </w:tcPr>
          <w:p w:rsidR="00A461BC" w:rsidRPr="00E67942" w:rsidRDefault="00A461BC" w:rsidP="00A461BC">
            <w:r>
              <w:t>Der Benutzer ist eingeloggt</w:t>
            </w:r>
            <w:r w:rsidR="00E8126B">
              <w:t xml:space="preserve"> und befindet sich auf dem User Panel</w:t>
            </w:r>
            <w:r>
              <w:t xml:space="preserve">. </w:t>
            </w:r>
          </w:p>
        </w:tc>
      </w:tr>
      <w:tr w:rsidR="00A461BC" w:rsidRPr="00E67942" w:rsidTr="002E33A1">
        <w:tc>
          <w:tcPr>
            <w:tcW w:w="2020" w:type="dxa"/>
          </w:tcPr>
          <w:p w:rsidR="00A461BC" w:rsidRPr="00E67942" w:rsidRDefault="00A461BC" w:rsidP="002E33A1">
            <w:r w:rsidRPr="00E67942">
              <w:t>Ablauf</w:t>
            </w:r>
          </w:p>
        </w:tc>
        <w:tc>
          <w:tcPr>
            <w:tcW w:w="7272" w:type="dxa"/>
          </w:tcPr>
          <w:p w:rsidR="00E44A90" w:rsidRDefault="00E8126B" w:rsidP="002158E3">
            <w:pPr>
              <w:pStyle w:val="Listenabsatz"/>
              <w:numPr>
                <w:ilvl w:val="0"/>
                <w:numId w:val="9"/>
              </w:numPr>
            </w:pPr>
            <w:r>
              <w:t>verändert seine Email in eine ungültige.</w:t>
            </w:r>
            <w:r w:rsidR="00E44A90">
              <w:t xml:space="preserve"> </w:t>
            </w:r>
          </w:p>
          <w:p w:rsidR="00E8126B" w:rsidRPr="00E67942" w:rsidRDefault="00E8126B" w:rsidP="002158E3">
            <w:pPr>
              <w:pStyle w:val="Listenabsatz"/>
              <w:numPr>
                <w:ilvl w:val="0"/>
                <w:numId w:val="9"/>
              </w:numPr>
            </w:pPr>
            <w:r>
              <w:t>Der Benutzer drückt auf «Change»</w:t>
            </w:r>
          </w:p>
        </w:tc>
      </w:tr>
      <w:tr w:rsidR="00A461BC" w:rsidRPr="00E67942" w:rsidTr="002E33A1">
        <w:tc>
          <w:tcPr>
            <w:tcW w:w="2020" w:type="dxa"/>
          </w:tcPr>
          <w:p w:rsidR="00A461BC" w:rsidRPr="00E67942" w:rsidRDefault="00A461BC" w:rsidP="002E33A1">
            <w:r w:rsidRPr="00E67942">
              <w:t>Erwartetes Resultat</w:t>
            </w:r>
          </w:p>
        </w:tc>
        <w:tc>
          <w:tcPr>
            <w:tcW w:w="7272" w:type="dxa"/>
          </w:tcPr>
          <w:p w:rsidR="00A461BC" w:rsidRPr="00E67942" w:rsidRDefault="00E8126B" w:rsidP="00E8126B">
            <w:r>
              <w:t>Es kommt eine Meldung das die Email ungültig ist.</w:t>
            </w:r>
          </w:p>
        </w:tc>
      </w:tr>
    </w:tbl>
    <w:p w:rsidR="006D7923" w:rsidRDefault="006D7923" w:rsidP="006D7923"/>
    <w:tbl>
      <w:tblPr>
        <w:tblStyle w:val="Bbc"/>
        <w:tblW w:w="9292" w:type="dxa"/>
        <w:tblLook w:val="04A0" w:firstRow="1" w:lastRow="0" w:firstColumn="1" w:lastColumn="0" w:noHBand="0" w:noVBand="1"/>
      </w:tblPr>
      <w:tblGrid>
        <w:gridCol w:w="2020"/>
        <w:gridCol w:w="7272"/>
      </w:tblGrid>
      <w:tr w:rsidR="006D7923" w:rsidTr="002E33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20" w:type="dxa"/>
          </w:tcPr>
          <w:p w:rsidR="006D7923" w:rsidRDefault="006D7923" w:rsidP="002E33A1">
            <w:r>
              <w:t>Abschnitt</w:t>
            </w:r>
          </w:p>
        </w:tc>
        <w:tc>
          <w:tcPr>
            <w:tcW w:w="7272" w:type="dxa"/>
          </w:tcPr>
          <w:p w:rsidR="006D7923" w:rsidRDefault="006D7923" w:rsidP="002E33A1">
            <w:r>
              <w:t>Inhalt</w:t>
            </w:r>
          </w:p>
        </w:tc>
      </w:tr>
      <w:tr w:rsidR="006D7923" w:rsidRPr="00E67942" w:rsidTr="002E33A1">
        <w:tc>
          <w:tcPr>
            <w:tcW w:w="2020" w:type="dxa"/>
          </w:tcPr>
          <w:p w:rsidR="006D7923" w:rsidRPr="00E67942" w:rsidRDefault="006D7923" w:rsidP="002E33A1">
            <w:r w:rsidRPr="00E67942">
              <w:t>ID</w:t>
            </w:r>
          </w:p>
        </w:tc>
        <w:tc>
          <w:tcPr>
            <w:tcW w:w="7272" w:type="dxa"/>
          </w:tcPr>
          <w:p w:rsidR="006D7923" w:rsidRPr="00E8126B" w:rsidRDefault="006D7923" w:rsidP="006D7923">
            <w:r w:rsidRPr="00E8126B">
              <w:rPr>
                <w:noProof/>
              </w:rPr>
              <w:t>ST-07</w:t>
            </w:r>
          </w:p>
        </w:tc>
      </w:tr>
      <w:tr w:rsidR="006D7923" w:rsidRPr="00E67942" w:rsidTr="002E33A1">
        <w:tc>
          <w:tcPr>
            <w:tcW w:w="2020" w:type="dxa"/>
          </w:tcPr>
          <w:p w:rsidR="006D7923" w:rsidRPr="00E67942" w:rsidRDefault="006D7923" w:rsidP="002E33A1">
            <w:r w:rsidRPr="00E67942">
              <w:t>Anforderungen</w:t>
            </w:r>
          </w:p>
        </w:tc>
        <w:tc>
          <w:tcPr>
            <w:tcW w:w="7272" w:type="dxa"/>
          </w:tcPr>
          <w:p w:rsidR="006D7923" w:rsidRPr="00E67942" w:rsidRDefault="006D7923" w:rsidP="00767612">
            <w:r>
              <w:t>US-0</w:t>
            </w:r>
            <w:r w:rsidR="00767612">
              <w:t>5</w:t>
            </w:r>
          </w:p>
        </w:tc>
      </w:tr>
      <w:tr w:rsidR="006D7923" w:rsidRPr="00E67942" w:rsidTr="002E33A1">
        <w:tc>
          <w:tcPr>
            <w:tcW w:w="2020" w:type="dxa"/>
          </w:tcPr>
          <w:p w:rsidR="006D7923" w:rsidRPr="00E67942" w:rsidRDefault="006D7923" w:rsidP="002E33A1">
            <w:r w:rsidRPr="00E67942">
              <w:t>Vorbedingungen</w:t>
            </w:r>
          </w:p>
        </w:tc>
        <w:tc>
          <w:tcPr>
            <w:tcW w:w="7272" w:type="dxa"/>
          </w:tcPr>
          <w:p w:rsidR="006D7923" w:rsidRPr="00E67942" w:rsidRDefault="006D7923" w:rsidP="00E8126B">
            <w:r>
              <w:t>Der Benutzer ist eingeloggt und befindet sich auf</w:t>
            </w:r>
            <w:r w:rsidR="00E8126B">
              <w:t xml:space="preserve"> dem User Panel</w:t>
            </w:r>
            <w:r>
              <w:t>.</w:t>
            </w:r>
          </w:p>
        </w:tc>
      </w:tr>
      <w:tr w:rsidR="006D7923" w:rsidRPr="00E67942" w:rsidTr="002E33A1">
        <w:tc>
          <w:tcPr>
            <w:tcW w:w="2020" w:type="dxa"/>
          </w:tcPr>
          <w:p w:rsidR="006D7923" w:rsidRPr="00E67942" w:rsidRDefault="006D7923" w:rsidP="002E33A1">
            <w:r w:rsidRPr="00E67942">
              <w:t>Ablauf</w:t>
            </w:r>
          </w:p>
        </w:tc>
        <w:tc>
          <w:tcPr>
            <w:tcW w:w="7272" w:type="dxa"/>
          </w:tcPr>
          <w:p w:rsidR="006D7923" w:rsidRDefault="00E8126B" w:rsidP="002158E3">
            <w:pPr>
              <w:pStyle w:val="Listenabsatz"/>
              <w:numPr>
                <w:ilvl w:val="0"/>
                <w:numId w:val="10"/>
              </w:numPr>
            </w:pPr>
            <w:r>
              <w:t>Verändert sein Passwort in ein ungültiges</w:t>
            </w:r>
          </w:p>
          <w:p w:rsidR="006D7923" w:rsidRPr="006D7923" w:rsidRDefault="00E8126B" w:rsidP="002158E3">
            <w:pPr>
              <w:pStyle w:val="Listenabsatz"/>
              <w:numPr>
                <w:ilvl w:val="0"/>
                <w:numId w:val="10"/>
              </w:numPr>
            </w:pPr>
            <w:r>
              <w:t>Der Benutzer drückt auf «Change»</w:t>
            </w:r>
            <w:r w:rsidR="006D7923">
              <w:t>.</w:t>
            </w:r>
          </w:p>
        </w:tc>
      </w:tr>
      <w:tr w:rsidR="006D7923" w:rsidRPr="00E67942" w:rsidTr="002E33A1">
        <w:tc>
          <w:tcPr>
            <w:tcW w:w="2020" w:type="dxa"/>
          </w:tcPr>
          <w:p w:rsidR="006D7923" w:rsidRPr="00E67942" w:rsidRDefault="006D7923" w:rsidP="002E33A1">
            <w:r w:rsidRPr="00E67942">
              <w:t>Erwartetes Resultat</w:t>
            </w:r>
          </w:p>
        </w:tc>
        <w:tc>
          <w:tcPr>
            <w:tcW w:w="7272" w:type="dxa"/>
          </w:tcPr>
          <w:p w:rsidR="006D7923" w:rsidRPr="00E67942" w:rsidRDefault="00E8126B" w:rsidP="00E8126B">
            <w:r>
              <w:t>Es kommt eine Meldung das die Email ungültig ist.</w:t>
            </w:r>
          </w:p>
        </w:tc>
      </w:tr>
    </w:tbl>
    <w:p w:rsidR="006D7923" w:rsidRDefault="006D7923" w:rsidP="006D7923"/>
    <w:tbl>
      <w:tblPr>
        <w:tblStyle w:val="Bbc"/>
        <w:tblW w:w="9292" w:type="dxa"/>
        <w:tblLook w:val="04A0" w:firstRow="1" w:lastRow="0" w:firstColumn="1" w:lastColumn="0" w:noHBand="0" w:noVBand="1"/>
      </w:tblPr>
      <w:tblGrid>
        <w:gridCol w:w="2020"/>
        <w:gridCol w:w="7272"/>
      </w:tblGrid>
      <w:tr w:rsidR="006D7923" w:rsidTr="002E33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20" w:type="dxa"/>
          </w:tcPr>
          <w:p w:rsidR="006D7923" w:rsidRDefault="006D7923" w:rsidP="002E33A1">
            <w:r>
              <w:lastRenderedPageBreak/>
              <w:t>Abschnitt</w:t>
            </w:r>
          </w:p>
        </w:tc>
        <w:tc>
          <w:tcPr>
            <w:tcW w:w="7272" w:type="dxa"/>
          </w:tcPr>
          <w:p w:rsidR="006D7923" w:rsidRDefault="006D7923" w:rsidP="002E33A1">
            <w:r>
              <w:t>Inhalt</w:t>
            </w:r>
          </w:p>
        </w:tc>
      </w:tr>
      <w:tr w:rsidR="006D7923" w:rsidRPr="00E67942" w:rsidTr="002E33A1">
        <w:tc>
          <w:tcPr>
            <w:tcW w:w="2020" w:type="dxa"/>
          </w:tcPr>
          <w:p w:rsidR="006D7923" w:rsidRPr="00E67942" w:rsidRDefault="006D7923" w:rsidP="002E33A1">
            <w:r w:rsidRPr="00E67942">
              <w:t>ID</w:t>
            </w:r>
          </w:p>
        </w:tc>
        <w:tc>
          <w:tcPr>
            <w:tcW w:w="7272" w:type="dxa"/>
          </w:tcPr>
          <w:p w:rsidR="006D7923" w:rsidRPr="00E67942" w:rsidRDefault="006D7923" w:rsidP="006D7923">
            <w:pPr>
              <w:rPr>
                <w:lang w:val="fr-CH"/>
              </w:rPr>
            </w:pPr>
            <w:r>
              <w:rPr>
                <w:noProof/>
                <w:lang w:val="fr-CH"/>
              </w:rPr>
              <w:t>ST-08</w:t>
            </w:r>
          </w:p>
        </w:tc>
      </w:tr>
      <w:tr w:rsidR="006D7923" w:rsidRPr="00E67942" w:rsidTr="002E33A1">
        <w:tc>
          <w:tcPr>
            <w:tcW w:w="2020" w:type="dxa"/>
          </w:tcPr>
          <w:p w:rsidR="006D7923" w:rsidRPr="00E67942" w:rsidRDefault="006D7923" w:rsidP="002E33A1">
            <w:r w:rsidRPr="00E67942">
              <w:t>Anforderungen</w:t>
            </w:r>
          </w:p>
        </w:tc>
        <w:tc>
          <w:tcPr>
            <w:tcW w:w="7272" w:type="dxa"/>
          </w:tcPr>
          <w:p w:rsidR="006D7923" w:rsidRPr="00E67942" w:rsidRDefault="006D7923" w:rsidP="00767612">
            <w:r>
              <w:t>US-0</w:t>
            </w:r>
            <w:r w:rsidR="00767612">
              <w:t>6</w:t>
            </w:r>
          </w:p>
        </w:tc>
      </w:tr>
      <w:tr w:rsidR="006D7923" w:rsidRPr="00E67942" w:rsidTr="002E33A1">
        <w:tc>
          <w:tcPr>
            <w:tcW w:w="2020" w:type="dxa"/>
          </w:tcPr>
          <w:p w:rsidR="006D7923" w:rsidRPr="00E67942" w:rsidRDefault="006D7923" w:rsidP="002E33A1">
            <w:r w:rsidRPr="00E67942">
              <w:t>Vorbedingungen</w:t>
            </w:r>
          </w:p>
        </w:tc>
        <w:tc>
          <w:tcPr>
            <w:tcW w:w="7272" w:type="dxa"/>
          </w:tcPr>
          <w:p w:rsidR="006D7923" w:rsidRPr="00E67942" w:rsidRDefault="006D7923" w:rsidP="00BA3949">
            <w:r>
              <w:t>Der Benutzer ist eingeloggt und befindet sich auf</w:t>
            </w:r>
            <w:r w:rsidR="00BA3949">
              <w:t xml:space="preserve"> dem User Panel</w:t>
            </w:r>
          </w:p>
        </w:tc>
      </w:tr>
      <w:tr w:rsidR="006D7923" w:rsidRPr="00E67942" w:rsidTr="002E33A1">
        <w:tc>
          <w:tcPr>
            <w:tcW w:w="2020" w:type="dxa"/>
          </w:tcPr>
          <w:p w:rsidR="006D7923" w:rsidRPr="00E67942" w:rsidRDefault="006D7923" w:rsidP="002E33A1">
            <w:r w:rsidRPr="00E67942">
              <w:t>Ablauf</w:t>
            </w:r>
          </w:p>
        </w:tc>
        <w:tc>
          <w:tcPr>
            <w:tcW w:w="7272" w:type="dxa"/>
          </w:tcPr>
          <w:p w:rsidR="00035871" w:rsidRDefault="00BA3949" w:rsidP="002158E3">
            <w:pPr>
              <w:pStyle w:val="Listenabsatz"/>
              <w:numPr>
                <w:ilvl w:val="0"/>
                <w:numId w:val="11"/>
              </w:numPr>
            </w:pPr>
            <w:r>
              <w:t>Der Benutzer drückt auf «Delete Account».</w:t>
            </w:r>
          </w:p>
          <w:p w:rsidR="00BA3949" w:rsidRDefault="00BA3949" w:rsidP="002158E3">
            <w:pPr>
              <w:pStyle w:val="Listenabsatz"/>
              <w:numPr>
                <w:ilvl w:val="0"/>
                <w:numId w:val="11"/>
              </w:numPr>
            </w:pPr>
            <w:r>
              <w:t>der Benutzer wird auf die Home Seite weitergeleitet.</w:t>
            </w:r>
          </w:p>
          <w:p w:rsidR="00BA3949" w:rsidRPr="00BA3949" w:rsidRDefault="00BA3949" w:rsidP="002158E3">
            <w:pPr>
              <w:pStyle w:val="Listenabsatz"/>
              <w:numPr>
                <w:ilvl w:val="0"/>
                <w:numId w:val="11"/>
              </w:numPr>
            </w:pPr>
            <w:r>
              <w:t>Login-Form geht auf er gibt seine gültigen Userdaten ein.</w:t>
            </w:r>
          </w:p>
          <w:p w:rsidR="006D7923" w:rsidRPr="006D7923" w:rsidRDefault="006D7923" w:rsidP="006D7923">
            <w:pPr>
              <w:pStyle w:val="Listenabsatz"/>
            </w:pPr>
          </w:p>
        </w:tc>
      </w:tr>
      <w:tr w:rsidR="006D7923" w:rsidRPr="00E67942" w:rsidTr="002E33A1">
        <w:tc>
          <w:tcPr>
            <w:tcW w:w="2020" w:type="dxa"/>
          </w:tcPr>
          <w:p w:rsidR="006D7923" w:rsidRPr="00E67942" w:rsidRDefault="006D7923" w:rsidP="002E33A1">
            <w:r w:rsidRPr="00E67942">
              <w:t>Erwartetes Resultat</w:t>
            </w:r>
          </w:p>
        </w:tc>
        <w:tc>
          <w:tcPr>
            <w:tcW w:w="7272" w:type="dxa"/>
          </w:tcPr>
          <w:p w:rsidR="006D7923" w:rsidRPr="00E67942" w:rsidRDefault="008D45B4" w:rsidP="00BA3949">
            <w:r>
              <w:t xml:space="preserve"> </w:t>
            </w:r>
            <w:r w:rsidR="00BA3949">
              <w:t>Login nicht gültig.</w:t>
            </w:r>
          </w:p>
        </w:tc>
      </w:tr>
    </w:tbl>
    <w:p w:rsidR="00767612" w:rsidRDefault="00767612" w:rsidP="006D7923"/>
    <w:tbl>
      <w:tblPr>
        <w:tblStyle w:val="Bbc"/>
        <w:tblW w:w="9292" w:type="dxa"/>
        <w:tblLook w:val="04A0" w:firstRow="1" w:lastRow="0" w:firstColumn="1" w:lastColumn="0" w:noHBand="0" w:noVBand="1"/>
      </w:tblPr>
      <w:tblGrid>
        <w:gridCol w:w="2020"/>
        <w:gridCol w:w="7272"/>
      </w:tblGrid>
      <w:tr w:rsidR="00E529B3" w:rsidTr="006760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20" w:type="dxa"/>
          </w:tcPr>
          <w:p w:rsidR="00E529B3" w:rsidRDefault="00E529B3" w:rsidP="006760AE">
            <w:r>
              <w:t>Abschnitt</w:t>
            </w:r>
          </w:p>
        </w:tc>
        <w:tc>
          <w:tcPr>
            <w:tcW w:w="7272" w:type="dxa"/>
          </w:tcPr>
          <w:p w:rsidR="00E529B3" w:rsidRDefault="00E529B3" w:rsidP="006760AE">
            <w:r>
              <w:t>Inhalt</w:t>
            </w:r>
          </w:p>
        </w:tc>
      </w:tr>
      <w:tr w:rsidR="00E529B3" w:rsidRPr="00E67942" w:rsidTr="006760AE">
        <w:tc>
          <w:tcPr>
            <w:tcW w:w="2020" w:type="dxa"/>
          </w:tcPr>
          <w:p w:rsidR="00E529B3" w:rsidRPr="00E67942" w:rsidRDefault="00E529B3" w:rsidP="006760AE">
            <w:r w:rsidRPr="00E67942">
              <w:t>ID</w:t>
            </w:r>
          </w:p>
        </w:tc>
        <w:tc>
          <w:tcPr>
            <w:tcW w:w="7272" w:type="dxa"/>
          </w:tcPr>
          <w:p w:rsidR="00E529B3" w:rsidRPr="00E67942" w:rsidRDefault="00E529B3" w:rsidP="006760AE">
            <w:pPr>
              <w:rPr>
                <w:lang w:val="fr-CH"/>
              </w:rPr>
            </w:pPr>
            <w:r>
              <w:rPr>
                <w:noProof/>
                <w:lang w:val="fr-CH"/>
              </w:rPr>
              <w:t>ST-09</w:t>
            </w:r>
          </w:p>
        </w:tc>
      </w:tr>
      <w:tr w:rsidR="00E529B3" w:rsidRPr="00E67942" w:rsidTr="006760AE">
        <w:tc>
          <w:tcPr>
            <w:tcW w:w="2020" w:type="dxa"/>
          </w:tcPr>
          <w:p w:rsidR="00E529B3" w:rsidRPr="00E67942" w:rsidRDefault="00E529B3" w:rsidP="006760AE">
            <w:r w:rsidRPr="00E67942">
              <w:t>Anforderungen</w:t>
            </w:r>
          </w:p>
        </w:tc>
        <w:tc>
          <w:tcPr>
            <w:tcW w:w="7272" w:type="dxa"/>
          </w:tcPr>
          <w:p w:rsidR="00E529B3" w:rsidRPr="00E67942" w:rsidRDefault="00E529B3" w:rsidP="006760AE">
            <w:r>
              <w:t>US-06</w:t>
            </w:r>
          </w:p>
        </w:tc>
      </w:tr>
      <w:tr w:rsidR="00E529B3" w:rsidRPr="00E67942" w:rsidTr="006760AE">
        <w:tc>
          <w:tcPr>
            <w:tcW w:w="2020" w:type="dxa"/>
          </w:tcPr>
          <w:p w:rsidR="00E529B3" w:rsidRPr="00E67942" w:rsidRDefault="00E529B3" w:rsidP="006760AE">
            <w:r w:rsidRPr="00E67942">
              <w:t>Vorbedingungen</w:t>
            </w:r>
          </w:p>
        </w:tc>
        <w:tc>
          <w:tcPr>
            <w:tcW w:w="7272" w:type="dxa"/>
          </w:tcPr>
          <w:p w:rsidR="00E529B3" w:rsidRPr="00E67942" w:rsidRDefault="00E529B3" w:rsidP="006760AE">
            <w:r>
              <w:t>Der Benutzer ist eingeloggt und befindet sich auf dem User Panel</w:t>
            </w:r>
          </w:p>
        </w:tc>
      </w:tr>
      <w:tr w:rsidR="00E529B3" w:rsidRPr="00E67942" w:rsidTr="006760AE">
        <w:tc>
          <w:tcPr>
            <w:tcW w:w="2020" w:type="dxa"/>
          </w:tcPr>
          <w:p w:rsidR="00E529B3" w:rsidRPr="00E67942" w:rsidRDefault="00E529B3" w:rsidP="006760AE">
            <w:r w:rsidRPr="00E67942">
              <w:t>Ablauf</w:t>
            </w:r>
          </w:p>
        </w:tc>
        <w:tc>
          <w:tcPr>
            <w:tcW w:w="7272" w:type="dxa"/>
          </w:tcPr>
          <w:p w:rsidR="00E529B3" w:rsidRDefault="00E529B3" w:rsidP="002158E3">
            <w:pPr>
              <w:pStyle w:val="Listenabsatz"/>
              <w:numPr>
                <w:ilvl w:val="0"/>
                <w:numId w:val="13"/>
              </w:numPr>
            </w:pPr>
            <w:r>
              <w:t>Der Benutzer drückt auf «Delete Account».</w:t>
            </w:r>
          </w:p>
          <w:p w:rsidR="00E529B3" w:rsidRDefault="00E529B3" w:rsidP="002158E3">
            <w:pPr>
              <w:pStyle w:val="Listenabsatz"/>
              <w:numPr>
                <w:ilvl w:val="0"/>
                <w:numId w:val="13"/>
              </w:numPr>
            </w:pPr>
            <w:r>
              <w:t>der Benutzer wird auf die Home Seite weitergeleitet.</w:t>
            </w:r>
          </w:p>
          <w:p w:rsidR="00E529B3" w:rsidRPr="00BA3949" w:rsidRDefault="00E529B3" w:rsidP="002158E3">
            <w:pPr>
              <w:pStyle w:val="Listenabsatz"/>
              <w:numPr>
                <w:ilvl w:val="0"/>
                <w:numId w:val="13"/>
              </w:numPr>
            </w:pPr>
            <w:r>
              <w:t>Login-Form geht auf er gibt seine gültigen Userdaten ein.</w:t>
            </w:r>
          </w:p>
          <w:p w:rsidR="00E529B3" w:rsidRPr="006D7923" w:rsidRDefault="00E529B3" w:rsidP="006760AE">
            <w:pPr>
              <w:pStyle w:val="Listenabsatz"/>
            </w:pPr>
          </w:p>
        </w:tc>
      </w:tr>
      <w:tr w:rsidR="00E529B3" w:rsidRPr="00E67942" w:rsidTr="006760AE">
        <w:tc>
          <w:tcPr>
            <w:tcW w:w="2020" w:type="dxa"/>
          </w:tcPr>
          <w:p w:rsidR="00E529B3" w:rsidRPr="00E67942" w:rsidRDefault="00E529B3" w:rsidP="006760AE">
            <w:r w:rsidRPr="00E67942">
              <w:t>Erwartetes Resultat</w:t>
            </w:r>
          </w:p>
        </w:tc>
        <w:tc>
          <w:tcPr>
            <w:tcW w:w="7272" w:type="dxa"/>
          </w:tcPr>
          <w:p w:rsidR="00E529B3" w:rsidRPr="00E67942" w:rsidRDefault="00E529B3" w:rsidP="006760AE">
            <w:r>
              <w:t xml:space="preserve"> Login nicht gültig.</w:t>
            </w:r>
          </w:p>
        </w:tc>
      </w:tr>
    </w:tbl>
    <w:p w:rsidR="00E529B3" w:rsidRDefault="00E529B3" w:rsidP="006D7923"/>
    <w:tbl>
      <w:tblPr>
        <w:tblStyle w:val="Bbc"/>
        <w:tblW w:w="9292" w:type="dxa"/>
        <w:tblLook w:val="04A0" w:firstRow="1" w:lastRow="0" w:firstColumn="1" w:lastColumn="0" w:noHBand="0" w:noVBand="1"/>
      </w:tblPr>
      <w:tblGrid>
        <w:gridCol w:w="2020"/>
        <w:gridCol w:w="7272"/>
      </w:tblGrid>
      <w:tr w:rsidR="00E529B3" w:rsidTr="006760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20" w:type="dxa"/>
          </w:tcPr>
          <w:p w:rsidR="00E529B3" w:rsidRDefault="00E529B3" w:rsidP="006760AE">
            <w:r>
              <w:t>Abschnitt</w:t>
            </w:r>
          </w:p>
        </w:tc>
        <w:tc>
          <w:tcPr>
            <w:tcW w:w="7272" w:type="dxa"/>
          </w:tcPr>
          <w:p w:rsidR="00E529B3" w:rsidRDefault="00E529B3" w:rsidP="006760AE">
            <w:r>
              <w:t>Inhalt</w:t>
            </w:r>
          </w:p>
        </w:tc>
      </w:tr>
      <w:tr w:rsidR="00E529B3" w:rsidRPr="00E67942" w:rsidTr="006760AE">
        <w:tc>
          <w:tcPr>
            <w:tcW w:w="2020" w:type="dxa"/>
          </w:tcPr>
          <w:p w:rsidR="00E529B3" w:rsidRPr="00E67942" w:rsidRDefault="00E529B3" w:rsidP="006760AE">
            <w:r w:rsidRPr="00E67942">
              <w:t>ID</w:t>
            </w:r>
          </w:p>
        </w:tc>
        <w:tc>
          <w:tcPr>
            <w:tcW w:w="7272" w:type="dxa"/>
          </w:tcPr>
          <w:p w:rsidR="00E529B3" w:rsidRPr="00E67942" w:rsidRDefault="00E529B3" w:rsidP="006760AE">
            <w:pPr>
              <w:rPr>
                <w:lang w:val="fr-CH"/>
              </w:rPr>
            </w:pPr>
            <w:r>
              <w:rPr>
                <w:noProof/>
                <w:lang w:val="fr-CH"/>
              </w:rPr>
              <w:t>ST-10</w:t>
            </w:r>
            <w:bookmarkStart w:id="19" w:name="_GoBack"/>
            <w:bookmarkEnd w:id="19"/>
          </w:p>
        </w:tc>
      </w:tr>
      <w:tr w:rsidR="00E529B3" w:rsidRPr="00E67942" w:rsidTr="006760AE">
        <w:tc>
          <w:tcPr>
            <w:tcW w:w="2020" w:type="dxa"/>
          </w:tcPr>
          <w:p w:rsidR="00E529B3" w:rsidRPr="00E67942" w:rsidRDefault="00E529B3" w:rsidP="006760AE">
            <w:r w:rsidRPr="00E67942">
              <w:t>Anforderungen</w:t>
            </w:r>
          </w:p>
        </w:tc>
        <w:tc>
          <w:tcPr>
            <w:tcW w:w="7272" w:type="dxa"/>
          </w:tcPr>
          <w:p w:rsidR="00E529B3" w:rsidRPr="00E67942" w:rsidRDefault="00E529B3" w:rsidP="006760AE">
            <w:r>
              <w:t>US-06</w:t>
            </w:r>
          </w:p>
        </w:tc>
      </w:tr>
      <w:tr w:rsidR="00E529B3" w:rsidRPr="00E67942" w:rsidTr="006760AE">
        <w:tc>
          <w:tcPr>
            <w:tcW w:w="2020" w:type="dxa"/>
          </w:tcPr>
          <w:p w:rsidR="00E529B3" w:rsidRPr="00E67942" w:rsidRDefault="00E529B3" w:rsidP="006760AE">
            <w:r w:rsidRPr="00E67942">
              <w:t>Vorbedingungen</w:t>
            </w:r>
          </w:p>
        </w:tc>
        <w:tc>
          <w:tcPr>
            <w:tcW w:w="7272" w:type="dxa"/>
          </w:tcPr>
          <w:p w:rsidR="00E529B3" w:rsidRPr="00E67942" w:rsidRDefault="00E529B3" w:rsidP="006760AE">
            <w:r>
              <w:t>Der Benutzer ist eingeloggt und befindet sich auf dem User Panel</w:t>
            </w:r>
          </w:p>
        </w:tc>
      </w:tr>
      <w:tr w:rsidR="00E529B3" w:rsidRPr="00E67942" w:rsidTr="006760AE">
        <w:tc>
          <w:tcPr>
            <w:tcW w:w="2020" w:type="dxa"/>
          </w:tcPr>
          <w:p w:rsidR="00E529B3" w:rsidRPr="00E67942" w:rsidRDefault="00E529B3" w:rsidP="006760AE">
            <w:r w:rsidRPr="00E67942">
              <w:t>Ablauf</w:t>
            </w:r>
          </w:p>
        </w:tc>
        <w:tc>
          <w:tcPr>
            <w:tcW w:w="7272" w:type="dxa"/>
          </w:tcPr>
          <w:p w:rsidR="00E529B3" w:rsidRDefault="00E529B3" w:rsidP="002158E3">
            <w:pPr>
              <w:pStyle w:val="Listenabsatz"/>
              <w:numPr>
                <w:ilvl w:val="0"/>
                <w:numId w:val="14"/>
              </w:numPr>
            </w:pPr>
            <w:r>
              <w:t>Der Benutzer drückt auf «Delete Account».</w:t>
            </w:r>
          </w:p>
          <w:p w:rsidR="00E529B3" w:rsidRDefault="00E529B3" w:rsidP="002158E3">
            <w:pPr>
              <w:pStyle w:val="Listenabsatz"/>
              <w:numPr>
                <w:ilvl w:val="0"/>
                <w:numId w:val="14"/>
              </w:numPr>
            </w:pPr>
            <w:r>
              <w:t>der Benutzer wird auf die Home Seite weitergeleitet.</w:t>
            </w:r>
          </w:p>
          <w:p w:rsidR="00E529B3" w:rsidRPr="00BA3949" w:rsidRDefault="00E529B3" w:rsidP="002158E3">
            <w:pPr>
              <w:pStyle w:val="Listenabsatz"/>
              <w:numPr>
                <w:ilvl w:val="0"/>
                <w:numId w:val="14"/>
              </w:numPr>
            </w:pPr>
            <w:r>
              <w:t>Login-Form geht auf er gibt seine gültigen Userdaten ein.</w:t>
            </w:r>
          </w:p>
          <w:p w:rsidR="00E529B3" w:rsidRPr="006D7923" w:rsidRDefault="00E529B3" w:rsidP="006760AE">
            <w:pPr>
              <w:pStyle w:val="Listenabsatz"/>
            </w:pPr>
          </w:p>
        </w:tc>
      </w:tr>
      <w:tr w:rsidR="00E529B3" w:rsidRPr="00E67942" w:rsidTr="006760AE">
        <w:tc>
          <w:tcPr>
            <w:tcW w:w="2020" w:type="dxa"/>
          </w:tcPr>
          <w:p w:rsidR="00E529B3" w:rsidRPr="00E67942" w:rsidRDefault="00E529B3" w:rsidP="006760AE">
            <w:r w:rsidRPr="00E67942">
              <w:t>Erwartetes Resultat</w:t>
            </w:r>
          </w:p>
        </w:tc>
        <w:tc>
          <w:tcPr>
            <w:tcW w:w="7272" w:type="dxa"/>
          </w:tcPr>
          <w:p w:rsidR="00E529B3" w:rsidRPr="00E67942" w:rsidRDefault="00E529B3" w:rsidP="006760AE">
            <w:r>
              <w:t xml:space="preserve"> Login nicht gültig.</w:t>
            </w:r>
          </w:p>
        </w:tc>
      </w:tr>
    </w:tbl>
    <w:p w:rsidR="00E529B3" w:rsidRPr="00A521D2" w:rsidRDefault="00E529B3" w:rsidP="006D7923"/>
    <w:sectPr w:rsidR="00E529B3" w:rsidRPr="00A521D2" w:rsidSect="00A521D2">
      <w:footerReference w:type="even" r:id="rId10"/>
      <w:footerReference w:type="default" r:id="rId11"/>
      <w:type w:val="continuous"/>
      <w:pgSz w:w="11906" w:h="16838" w:code="9"/>
      <w:pgMar w:top="1418" w:right="1134" w:bottom="1134" w:left="1588" w:header="567" w:footer="17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58E3" w:rsidRDefault="002158E3" w:rsidP="005075C5">
      <w:r>
        <w:separator/>
      </w:r>
    </w:p>
  </w:endnote>
  <w:endnote w:type="continuationSeparator" w:id="0">
    <w:p w:rsidR="002158E3" w:rsidRDefault="002158E3" w:rsidP="005075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tillium">
    <w:panose1 w:val="00000500000000000000"/>
    <w:charset w:val="00"/>
    <w:family w:val="auto"/>
    <w:pitch w:val="variable"/>
    <w:sig w:usb0="00000007" w:usb1="00000001" w:usb2="00000000" w:usb3="00000000" w:csb0="0000009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2567" w:rsidRDefault="000C1E2C" w:rsidP="00D60F87">
    <w:pPr>
      <w:pStyle w:val="Fuzeile"/>
    </w:pP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F1E2367" wp14:editId="6240EF79">
              <wp:simplePos x="0" y="0"/>
              <wp:positionH relativeFrom="page">
                <wp:align>center</wp:align>
              </wp:positionH>
              <wp:positionV relativeFrom="paragraph">
                <wp:posOffset>80645</wp:posOffset>
              </wp:positionV>
              <wp:extent cx="7707600" cy="36000"/>
              <wp:effectExtent l="0" t="0" r="2540" b="2540"/>
              <wp:wrapNone/>
              <wp:docPr id="20" name="Rechteck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07600" cy="36000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66000">
                            <a:srgbClr val="162984"/>
                          </a:gs>
                          <a:gs pos="33000">
                            <a:srgbClr val="009EE1"/>
                          </a:gs>
                          <a:gs pos="0">
                            <a:srgbClr val="98BF0A"/>
                          </a:gs>
                          <a:gs pos="100000">
                            <a:srgbClr val="92107E"/>
                          </a:gs>
                        </a:gsLst>
                        <a:lin ang="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6C7FA12" id="Rechteck 20" o:spid="_x0000_s1026" style="position:absolute;margin-left:0;margin-top:6.35pt;width:606.9pt;height:2.85pt;z-index:251662336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" fillcolor="#98bf0a" stroked="f" strokeweight="2pt">
              <v:fill color2="#92107e" rotate="t" angle="90" colors="0 #98bf0a;21627f #009ee1;43254f #162984;1 #92107e" focus="100%" type="gradient">
                <o:fill v:ext="view" type="gradientUnscaled"/>
              </v:fill>
              <w10:wrap anchorx="page"/>
            </v:rect>
          </w:pict>
        </mc:Fallback>
      </mc:AlternateContent>
    </w:r>
  </w:p>
  <w:p w:rsidR="000C1E2C" w:rsidRDefault="00024325" w:rsidP="00D60F87">
    <w:pPr>
      <w:pStyle w:val="Fuzeile"/>
      <w:tabs>
        <w:tab w:val="clear" w:pos="3062"/>
        <w:tab w:val="clear" w:pos="4536"/>
      </w:tabs>
    </w:pPr>
    <w:r>
      <w:t xml:space="preserve">Berufsbildungscenter | </w:t>
    </w:r>
    <w:sdt>
      <w:sdtPr>
        <w:alias w:val="Titel"/>
        <w:tag w:val=""/>
        <w:id w:val="2056740856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004E8A">
          <w:t>Testkonzept</w:t>
        </w:r>
      </w:sdtContent>
    </w:sdt>
    <w:r w:rsidR="00670CD4">
      <w:tab/>
    </w:r>
    <w:sdt>
      <w:sdtPr>
        <w:id w:val="275296011"/>
        <w:docPartObj>
          <w:docPartGallery w:val="Page Numbers (Bottom of Page)"/>
          <w:docPartUnique/>
        </w:docPartObj>
      </w:sdtPr>
      <w:sdtEndPr/>
      <w:sdtContent>
        <w:sdt>
          <w:sdtPr>
            <w:id w:val="-1501884756"/>
            <w:docPartObj>
              <w:docPartGallery w:val="Page Numbers (Top of Page)"/>
              <w:docPartUnique/>
            </w:docPartObj>
          </w:sdtPr>
          <w:sdtEndPr/>
          <w:sdtContent>
            <w:r w:rsidR="000C1E2C" w:rsidRPr="0032426F">
              <w:t xml:space="preserve">Seite </w:t>
            </w:r>
            <w:r w:rsidR="000C1E2C" w:rsidRPr="0032426F">
              <w:fldChar w:fldCharType="begin"/>
            </w:r>
            <w:r w:rsidR="000C1E2C" w:rsidRPr="0032426F">
              <w:instrText>PAGE</w:instrText>
            </w:r>
            <w:r w:rsidR="000C1E2C" w:rsidRPr="0032426F">
              <w:fldChar w:fldCharType="separate"/>
            </w:r>
            <w:r w:rsidR="00E529B3">
              <w:rPr>
                <w:noProof/>
              </w:rPr>
              <w:t>2</w:t>
            </w:r>
            <w:r w:rsidR="000C1E2C" w:rsidRPr="0032426F">
              <w:fldChar w:fldCharType="end"/>
            </w:r>
            <w:r w:rsidR="000C1E2C" w:rsidRPr="0032426F">
              <w:t>/</w:t>
            </w:r>
            <w:r w:rsidR="002158E3">
              <w:rPr>
                <w:noProof/>
              </w:rPr>
              <w:fldChar w:fldCharType="begin"/>
            </w:r>
            <w:r w:rsidR="002158E3">
              <w:rPr>
                <w:noProof/>
              </w:rPr>
              <w:instrText xml:space="preserve"> NUMPAGES -1\* Arabic \* MERGEFORMAT </w:instrText>
            </w:r>
            <w:r w:rsidR="002158E3">
              <w:rPr>
                <w:noProof/>
              </w:rPr>
              <w:fldChar w:fldCharType="separate"/>
            </w:r>
            <w:r w:rsidR="00E529B3">
              <w:rPr>
                <w:noProof/>
              </w:rPr>
              <w:t>3</w:t>
            </w:r>
            <w:r w:rsidR="002158E3">
              <w:rPr>
                <w:noProof/>
              </w:rPr>
              <w:fldChar w:fldCharType="end"/>
            </w:r>
          </w:sdtContent>
        </w:sdt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3FF2" w:rsidRDefault="000C1E2C" w:rsidP="00D60F87">
    <w:pPr>
      <w:pStyle w:val="Fuzeile"/>
    </w:pP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543CF607" wp14:editId="41B75C36">
              <wp:simplePos x="0" y="0"/>
              <wp:positionH relativeFrom="page">
                <wp:align>center</wp:align>
              </wp:positionH>
              <wp:positionV relativeFrom="paragraph">
                <wp:posOffset>80645</wp:posOffset>
              </wp:positionV>
              <wp:extent cx="7707600" cy="36000"/>
              <wp:effectExtent l="0" t="0" r="2540" b="2540"/>
              <wp:wrapNone/>
              <wp:docPr id="19" name="Rechteck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7707600" cy="36000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66000">
                            <a:srgbClr val="162984"/>
                          </a:gs>
                          <a:gs pos="33000">
                            <a:srgbClr val="009EE1"/>
                          </a:gs>
                          <a:gs pos="0">
                            <a:srgbClr val="98BF0A"/>
                          </a:gs>
                          <a:gs pos="100000">
                            <a:srgbClr val="92107E"/>
                          </a:gs>
                        </a:gsLst>
                        <a:lin ang="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19096E3" id="Rechteck 19" o:spid="_x0000_s1026" style="position:absolute;margin-left:0;margin-top:6.35pt;width:606.9pt;height:2.85pt;rotation:180;z-index:251655168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" fillcolor="#98bf0a" stroked="f" strokeweight="2pt">
              <v:fill color2="#92107e" rotate="t" angle="90" colors="0 #98bf0a;21627f #009ee1;43254f #162984;1 #92107e" focus="100%" type="gradient">
                <o:fill v:ext="view" type="gradientUnscaled"/>
              </v:fill>
              <w10:wrap anchorx="page"/>
            </v:rect>
          </w:pict>
        </mc:Fallback>
      </mc:AlternateContent>
    </w:r>
  </w:p>
  <w:p w:rsidR="000C1E2C" w:rsidRDefault="00C951AD" w:rsidP="00D60F87">
    <w:pPr>
      <w:pStyle w:val="Fuzeile"/>
      <w:tabs>
        <w:tab w:val="clear" w:pos="3062"/>
        <w:tab w:val="clear" w:pos="4536"/>
      </w:tabs>
    </w:pPr>
    <w:r>
      <w:t>Berufsbildungscenter |</w:t>
    </w:r>
    <w:r w:rsidR="006D289B">
      <w:t xml:space="preserve"> </w:t>
    </w:r>
    <w:sdt>
      <w:sdtPr>
        <w:alias w:val="Titel"/>
        <w:tag w:val=""/>
        <w:id w:val="350149434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004E8A">
          <w:t>Testkonzept</w:t>
        </w:r>
      </w:sdtContent>
    </w:sdt>
    <w:r w:rsidR="00670CD4">
      <w:tab/>
    </w:r>
    <w:sdt>
      <w:sdtPr>
        <w:id w:val="-1209806121"/>
        <w:docPartObj>
          <w:docPartGallery w:val="Page Numbers (Bottom of Page)"/>
          <w:docPartUnique/>
        </w:docPartObj>
      </w:sdtPr>
      <w:sdtEndPr/>
      <w:sdtContent>
        <w:sdt>
          <w:sdtPr>
            <w:id w:val="-84381678"/>
            <w:docPartObj>
              <w:docPartGallery w:val="Page Numbers (Top of Page)"/>
              <w:docPartUnique/>
            </w:docPartObj>
          </w:sdtPr>
          <w:sdtEndPr/>
          <w:sdtContent>
            <w:r w:rsidR="000C1E2C" w:rsidRPr="0032426F">
              <w:t xml:space="preserve">Seite </w:t>
            </w:r>
            <w:r w:rsidR="000C1E2C" w:rsidRPr="0032426F">
              <w:fldChar w:fldCharType="begin"/>
            </w:r>
            <w:r w:rsidR="000C1E2C" w:rsidRPr="0032426F">
              <w:instrText>PAGE</w:instrText>
            </w:r>
            <w:r w:rsidR="000C1E2C" w:rsidRPr="0032426F">
              <w:fldChar w:fldCharType="separate"/>
            </w:r>
            <w:r w:rsidR="00E529B3">
              <w:rPr>
                <w:noProof/>
              </w:rPr>
              <w:t>3</w:t>
            </w:r>
            <w:r w:rsidR="000C1E2C" w:rsidRPr="0032426F">
              <w:fldChar w:fldCharType="end"/>
            </w:r>
            <w:r w:rsidR="000C1E2C" w:rsidRPr="0032426F">
              <w:t>/</w:t>
            </w:r>
            <w:r w:rsidR="00354472">
              <w:rPr>
                <w:noProof/>
              </w:rPr>
              <w:fldChar w:fldCharType="begin"/>
            </w:r>
            <w:r w:rsidR="00354472">
              <w:rPr>
                <w:noProof/>
              </w:rPr>
              <w:instrText xml:space="preserve"> NUMPAGES -1\* Arabic \* MERGEFORMAT </w:instrText>
            </w:r>
            <w:r w:rsidR="00354472">
              <w:rPr>
                <w:noProof/>
              </w:rPr>
              <w:fldChar w:fldCharType="separate"/>
            </w:r>
            <w:r w:rsidR="00E529B3">
              <w:rPr>
                <w:noProof/>
              </w:rPr>
              <w:t>3</w:t>
            </w:r>
            <w:r w:rsidR="00354472">
              <w:rPr>
                <w:noProof/>
              </w:rPr>
              <w:fldChar w:fldCharType="end"/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58E3" w:rsidRDefault="002158E3" w:rsidP="005075C5">
      <w:r>
        <w:separator/>
      </w:r>
    </w:p>
  </w:footnote>
  <w:footnote w:type="continuationSeparator" w:id="0">
    <w:p w:rsidR="002158E3" w:rsidRDefault="002158E3" w:rsidP="005075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A4E4E"/>
    <w:multiLevelType w:val="hybridMultilevel"/>
    <w:tmpl w:val="C57A66A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464CBB"/>
    <w:multiLevelType w:val="hybridMultilevel"/>
    <w:tmpl w:val="C57A66A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9D0501"/>
    <w:multiLevelType w:val="hybridMultilevel"/>
    <w:tmpl w:val="C57A66A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5B361D"/>
    <w:multiLevelType w:val="multilevel"/>
    <w:tmpl w:val="85185436"/>
    <w:styleLink w:val="Bbc2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­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25392689"/>
    <w:multiLevelType w:val="multilevel"/>
    <w:tmpl w:val="0807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264C7C50"/>
    <w:multiLevelType w:val="multilevel"/>
    <w:tmpl w:val="BA328E1C"/>
    <w:styleLink w:val="Bbcnumerisch"/>
    <w:lvl w:ilvl="0">
      <w:start w:val="1"/>
      <w:numFmt w:val="decimal"/>
      <w:lvlText w:val="%1"/>
      <w:lvlJc w:val="left"/>
      <w:pPr>
        <w:ind w:left="357" w:hanging="357"/>
      </w:pPr>
      <w:rPr>
        <w:rFonts w:ascii="Times New Roman" w:hAnsi="Times New Roman" w:hint="default"/>
        <w:sz w:val="22"/>
      </w:rPr>
    </w:lvl>
    <w:lvl w:ilvl="1">
      <w:start w:val="1"/>
      <w:numFmt w:val="lowerLetter"/>
      <w:lvlText w:val="%2)"/>
      <w:lvlJc w:val="left"/>
      <w:pPr>
        <w:ind w:left="738" w:hanging="454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22" w:hanging="454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306" w:hanging="454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590" w:hanging="454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874" w:hanging="45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158" w:hanging="45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442" w:hanging="454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726" w:hanging="454"/>
      </w:pPr>
      <w:rPr>
        <w:rFonts w:hint="default"/>
      </w:rPr>
    </w:lvl>
  </w:abstractNum>
  <w:abstractNum w:abstractNumId="6" w15:restartNumberingAfterBreak="0">
    <w:nsid w:val="2E773705"/>
    <w:multiLevelType w:val="hybridMultilevel"/>
    <w:tmpl w:val="C57A66A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E60C7F"/>
    <w:multiLevelType w:val="hybridMultilevel"/>
    <w:tmpl w:val="C57A66A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F57D3A"/>
    <w:multiLevelType w:val="hybridMultilevel"/>
    <w:tmpl w:val="C57A66A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1961A3"/>
    <w:multiLevelType w:val="hybridMultilevel"/>
    <w:tmpl w:val="C57A66A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48382D"/>
    <w:multiLevelType w:val="hybridMultilevel"/>
    <w:tmpl w:val="C57A66A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1A7A4F"/>
    <w:multiLevelType w:val="hybridMultilevel"/>
    <w:tmpl w:val="C57A66A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8565A5"/>
    <w:multiLevelType w:val="hybridMultilevel"/>
    <w:tmpl w:val="C57A66A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C27574"/>
    <w:multiLevelType w:val="hybridMultilevel"/>
    <w:tmpl w:val="88022C3E"/>
    <w:lvl w:ilvl="0" w:tplc="9500C844">
      <w:numFmt w:val="bullet"/>
      <w:lvlText w:val="-"/>
      <w:lvlJc w:val="left"/>
      <w:pPr>
        <w:ind w:left="720" w:hanging="360"/>
      </w:pPr>
      <w:rPr>
        <w:rFonts w:ascii="Titillium" w:eastAsiaTheme="minorHAnsi" w:hAnsi="Titillium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0"/>
  </w:num>
  <w:num w:numId="5">
    <w:abstractNumId w:val="8"/>
  </w:num>
  <w:num w:numId="6">
    <w:abstractNumId w:val="12"/>
  </w:num>
  <w:num w:numId="7">
    <w:abstractNumId w:val="11"/>
  </w:num>
  <w:num w:numId="8">
    <w:abstractNumId w:val="9"/>
  </w:num>
  <w:num w:numId="9">
    <w:abstractNumId w:val="6"/>
  </w:num>
  <w:num w:numId="10">
    <w:abstractNumId w:val="2"/>
  </w:num>
  <w:num w:numId="11">
    <w:abstractNumId w:val="10"/>
  </w:num>
  <w:num w:numId="12">
    <w:abstractNumId w:val="13"/>
  </w:num>
  <w:num w:numId="13">
    <w:abstractNumId w:val="7"/>
  </w:num>
  <w:num w:numId="14">
    <w:abstractNumId w:val="1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9"/>
  <w:hyphenationZone w:val="425"/>
  <w:evenAndOddHeaders/>
  <w:drawingGridHorizontalSpacing w:val="3062"/>
  <w:drawingGridVerticalSpacing w:val="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DEF"/>
    <w:rsid w:val="00004E8A"/>
    <w:rsid w:val="0000617B"/>
    <w:rsid w:val="000138B7"/>
    <w:rsid w:val="00020B42"/>
    <w:rsid w:val="00024325"/>
    <w:rsid w:val="0003091A"/>
    <w:rsid w:val="00035871"/>
    <w:rsid w:val="00040416"/>
    <w:rsid w:val="000422AA"/>
    <w:rsid w:val="000542A2"/>
    <w:rsid w:val="0006124C"/>
    <w:rsid w:val="00062736"/>
    <w:rsid w:val="00074C92"/>
    <w:rsid w:val="00081B2C"/>
    <w:rsid w:val="00093485"/>
    <w:rsid w:val="00093B46"/>
    <w:rsid w:val="00097E16"/>
    <w:rsid w:val="000A038F"/>
    <w:rsid w:val="000A543D"/>
    <w:rsid w:val="000C1E2C"/>
    <w:rsid w:val="000C3186"/>
    <w:rsid w:val="000E5A40"/>
    <w:rsid w:val="000F6190"/>
    <w:rsid w:val="00102867"/>
    <w:rsid w:val="0011654C"/>
    <w:rsid w:val="00137688"/>
    <w:rsid w:val="00141CBC"/>
    <w:rsid w:val="0014634A"/>
    <w:rsid w:val="0014659C"/>
    <w:rsid w:val="00150BCE"/>
    <w:rsid w:val="00152B45"/>
    <w:rsid w:val="001627AD"/>
    <w:rsid w:val="001630EB"/>
    <w:rsid w:val="001641B0"/>
    <w:rsid w:val="00170265"/>
    <w:rsid w:val="00171E5F"/>
    <w:rsid w:val="00174380"/>
    <w:rsid w:val="00182567"/>
    <w:rsid w:val="00190D0F"/>
    <w:rsid w:val="001A3C04"/>
    <w:rsid w:val="001A3CF5"/>
    <w:rsid w:val="001B2A74"/>
    <w:rsid w:val="001C0A31"/>
    <w:rsid w:val="001C0EDF"/>
    <w:rsid w:val="001C6AE6"/>
    <w:rsid w:val="0021163A"/>
    <w:rsid w:val="002157C7"/>
    <w:rsid w:val="002158E3"/>
    <w:rsid w:val="0023004D"/>
    <w:rsid w:val="00231A4A"/>
    <w:rsid w:val="00236B00"/>
    <w:rsid w:val="00240136"/>
    <w:rsid w:val="00243300"/>
    <w:rsid w:val="00243F2C"/>
    <w:rsid w:val="00244EA0"/>
    <w:rsid w:val="00257749"/>
    <w:rsid w:val="00257BE1"/>
    <w:rsid w:val="0026098C"/>
    <w:rsid w:val="00274B11"/>
    <w:rsid w:val="002C1788"/>
    <w:rsid w:val="002D3937"/>
    <w:rsid w:val="002E4B65"/>
    <w:rsid w:val="002F527E"/>
    <w:rsid w:val="003043A9"/>
    <w:rsid w:val="00321D1F"/>
    <w:rsid w:val="003264C3"/>
    <w:rsid w:val="003343DD"/>
    <w:rsid w:val="00335AEB"/>
    <w:rsid w:val="00336DEF"/>
    <w:rsid w:val="003402C5"/>
    <w:rsid w:val="00343550"/>
    <w:rsid w:val="00354472"/>
    <w:rsid w:val="0036081D"/>
    <w:rsid w:val="00362026"/>
    <w:rsid w:val="0036427E"/>
    <w:rsid w:val="0036640C"/>
    <w:rsid w:val="003912DB"/>
    <w:rsid w:val="003A3D9D"/>
    <w:rsid w:val="003A6456"/>
    <w:rsid w:val="003B13E8"/>
    <w:rsid w:val="003B4215"/>
    <w:rsid w:val="003B7F50"/>
    <w:rsid w:val="003E0487"/>
    <w:rsid w:val="003E268D"/>
    <w:rsid w:val="003E4223"/>
    <w:rsid w:val="003E6BB8"/>
    <w:rsid w:val="003E70A7"/>
    <w:rsid w:val="003E7741"/>
    <w:rsid w:val="003F7515"/>
    <w:rsid w:val="00405C13"/>
    <w:rsid w:val="004152F9"/>
    <w:rsid w:val="00420DEE"/>
    <w:rsid w:val="00422CA6"/>
    <w:rsid w:val="004267A9"/>
    <w:rsid w:val="004307A4"/>
    <w:rsid w:val="00431A2C"/>
    <w:rsid w:val="004326CC"/>
    <w:rsid w:val="00433729"/>
    <w:rsid w:val="00440315"/>
    <w:rsid w:val="00464377"/>
    <w:rsid w:val="00472782"/>
    <w:rsid w:val="004801B7"/>
    <w:rsid w:val="004867D6"/>
    <w:rsid w:val="0049423D"/>
    <w:rsid w:val="0049630E"/>
    <w:rsid w:val="004B1084"/>
    <w:rsid w:val="004B14C9"/>
    <w:rsid w:val="004B3707"/>
    <w:rsid w:val="004E501C"/>
    <w:rsid w:val="004E670F"/>
    <w:rsid w:val="004E7D85"/>
    <w:rsid w:val="00501435"/>
    <w:rsid w:val="005047D7"/>
    <w:rsid w:val="005075C5"/>
    <w:rsid w:val="005104F9"/>
    <w:rsid w:val="00512E7B"/>
    <w:rsid w:val="00515323"/>
    <w:rsid w:val="00530B98"/>
    <w:rsid w:val="00533FF2"/>
    <w:rsid w:val="0055026D"/>
    <w:rsid w:val="0056112C"/>
    <w:rsid w:val="005624B4"/>
    <w:rsid w:val="005736BD"/>
    <w:rsid w:val="00573D10"/>
    <w:rsid w:val="0057795C"/>
    <w:rsid w:val="00595D0C"/>
    <w:rsid w:val="005A5E04"/>
    <w:rsid w:val="005B105A"/>
    <w:rsid w:val="005B5B8F"/>
    <w:rsid w:val="005C0D4C"/>
    <w:rsid w:val="005C581C"/>
    <w:rsid w:val="005D0721"/>
    <w:rsid w:val="005D1C1B"/>
    <w:rsid w:val="005D3FCA"/>
    <w:rsid w:val="005D64B2"/>
    <w:rsid w:val="005E2F4D"/>
    <w:rsid w:val="005E7CDA"/>
    <w:rsid w:val="005F1246"/>
    <w:rsid w:val="005F464A"/>
    <w:rsid w:val="005F48C4"/>
    <w:rsid w:val="00651E33"/>
    <w:rsid w:val="0066006C"/>
    <w:rsid w:val="00661F88"/>
    <w:rsid w:val="00670CD4"/>
    <w:rsid w:val="00677753"/>
    <w:rsid w:val="006819C4"/>
    <w:rsid w:val="00682209"/>
    <w:rsid w:val="00686A10"/>
    <w:rsid w:val="00695A72"/>
    <w:rsid w:val="006A6DE0"/>
    <w:rsid w:val="006C2FBC"/>
    <w:rsid w:val="006C618E"/>
    <w:rsid w:val="006D289B"/>
    <w:rsid w:val="006D7923"/>
    <w:rsid w:val="006F2457"/>
    <w:rsid w:val="006F729F"/>
    <w:rsid w:val="00706828"/>
    <w:rsid w:val="00713928"/>
    <w:rsid w:val="00730A9C"/>
    <w:rsid w:val="007406F5"/>
    <w:rsid w:val="00746CF7"/>
    <w:rsid w:val="00754170"/>
    <w:rsid w:val="007564E7"/>
    <w:rsid w:val="00763D22"/>
    <w:rsid w:val="00767612"/>
    <w:rsid w:val="0077566C"/>
    <w:rsid w:val="00781424"/>
    <w:rsid w:val="00781913"/>
    <w:rsid w:val="00791A33"/>
    <w:rsid w:val="007A442E"/>
    <w:rsid w:val="007B14C3"/>
    <w:rsid w:val="007C0B29"/>
    <w:rsid w:val="007C61AD"/>
    <w:rsid w:val="007D749E"/>
    <w:rsid w:val="007E6FA5"/>
    <w:rsid w:val="007F022F"/>
    <w:rsid w:val="007F1754"/>
    <w:rsid w:val="00800DD0"/>
    <w:rsid w:val="00801424"/>
    <w:rsid w:val="00801A44"/>
    <w:rsid w:val="00806640"/>
    <w:rsid w:val="0081747E"/>
    <w:rsid w:val="008202FC"/>
    <w:rsid w:val="00822F52"/>
    <w:rsid w:val="00827BB4"/>
    <w:rsid w:val="008309CD"/>
    <w:rsid w:val="00831D5B"/>
    <w:rsid w:val="00837599"/>
    <w:rsid w:val="00842229"/>
    <w:rsid w:val="00873C98"/>
    <w:rsid w:val="00875539"/>
    <w:rsid w:val="00875FDD"/>
    <w:rsid w:val="008919BB"/>
    <w:rsid w:val="008941DF"/>
    <w:rsid w:val="008D45B4"/>
    <w:rsid w:val="008E4524"/>
    <w:rsid w:val="008F415B"/>
    <w:rsid w:val="00900CE9"/>
    <w:rsid w:val="009045C6"/>
    <w:rsid w:val="00911F6B"/>
    <w:rsid w:val="00917B63"/>
    <w:rsid w:val="009468AA"/>
    <w:rsid w:val="009545C1"/>
    <w:rsid w:val="00955E1A"/>
    <w:rsid w:val="00956908"/>
    <w:rsid w:val="0096221B"/>
    <w:rsid w:val="00970B60"/>
    <w:rsid w:val="00970D52"/>
    <w:rsid w:val="00980F16"/>
    <w:rsid w:val="00990940"/>
    <w:rsid w:val="00990FFA"/>
    <w:rsid w:val="00995129"/>
    <w:rsid w:val="009A671B"/>
    <w:rsid w:val="009C1272"/>
    <w:rsid w:val="009D21E7"/>
    <w:rsid w:val="009D4813"/>
    <w:rsid w:val="009E2020"/>
    <w:rsid w:val="009E5685"/>
    <w:rsid w:val="009F0979"/>
    <w:rsid w:val="009F3EA7"/>
    <w:rsid w:val="009F682A"/>
    <w:rsid w:val="00A001BB"/>
    <w:rsid w:val="00A0328D"/>
    <w:rsid w:val="00A07733"/>
    <w:rsid w:val="00A24832"/>
    <w:rsid w:val="00A40CE6"/>
    <w:rsid w:val="00A45D3D"/>
    <w:rsid w:val="00A461BC"/>
    <w:rsid w:val="00A4720F"/>
    <w:rsid w:val="00A521D2"/>
    <w:rsid w:val="00A804E1"/>
    <w:rsid w:val="00A81F9F"/>
    <w:rsid w:val="00A83C08"/>
    <w:rsid w:val="00A84554"/>
    <w:rsid w:val="00A9638A"/>
    <w:rsid w:val="00AB2F0D"/>
    <w:rsid w:val="00AB781E"/>
    <w:rsid w:val="00AB7CCF"/>
    <w:rsid w:val="00AC5ACB"/>
    <w:rsid w:val="00AC5F3A"/>
    <w:rsid w:val="00AD51A0"/>
    <w:rsid w:val="00AD6094"/>
    <w:rsid w:val="00AE7110"/>
    <w:rsid w:val="00AE745E"/>
    <w:rsid w:val="00AF3324"/>
    <w:rsid w:val="00B03B74"/>
    <w:rsid w:val="00B04337"/>
    <w:rsid w:val="00B058ED"/>
    <w:rsid w:val="00B05CEF"/>
    <w:rsid w:val="00B32E3A"/>
    <w:rsid w:val="00B33D4C"/>
    <w:rsid w:val="00B35CAA"/>
    <w:rsid w:val="00B418CB"/>
    <w:rsid w:val="00B4327B"/>
    <w:rsid w:val="00B57F30"/>
    <w:rsid w:val="00B62E8C"/>
    <w:rsid w:val="00B6361E"/>
    <w:rsid w:val="00B73E9F"/>
    <w:rsid w:val="00B7693E"/>
    <w:rsid w:val="00B865EA"/>
    <w:rsid w:val="00B978AB"/>
    <w:rsid w:val="00BA3949"/>
    <w:rsid w:val="00BD1CA3"/>
    <w:rsid w:val="00BF3548"/>
    <w:rsid w:val="00C00D44"/>
    <w:rsid w:val="00C0530D"/>
    <w:rsid w:val="00C06E6C"/>
    <w:rsid w:val="00C1252B"/>
    <w:rsid w:val="00C12DC7"/>
    <w:rsid w:val="00C24199"/>
    <w:rsid w:val="00C27D54"/>
    <w:rsid w:val="00C3396C"/>
    <w:rsid w:val="00C3568A"/>
    <w:rsid w:val="00C36D8E"/>
    <w:rsid w:val="00C50286"/>
    <w:rsid w:val="00C66514"/>
    <w:rsid w:val="00C67963"/>
    <w:rsid w:val="00C7005D"/>
    <w:rsid w:val="00C837A5"/>
    <w:rsid w:val="00C8594D"/>
    <w:rsid w:val="00C951AD"/>
    <w:rsid w:val="00CA4612"/>
    <w:rsid w:val="00CA7963"/>
    <w:rsid w:val="00CB0BC2"/>
    <w:rsid w:val="00CB26EE"/>
    <w:rsid w:val="00CB3ADB"/>
    <w:rsid w:val="00CC1296"/>
    <w:rsid w:val="00CE484E"/>
    <w:rsid w:val="00D00F02"/>
    <w:rsid w:val="00D14044"/>
    <w:rsid w:val="00D15E44"/>
    <w:rsid w:val="00D2211A"/>
    <w:rsid w:val="00D22A57"/>
    <w:rsid w:val="00D2547E"/>
    <w:rsid w:val="00D416B2"/>
    <w:rsid w:val="00D60F87"/>
    <w:rsid w:val="00D6119B"/>
    <w:rsid w:val="00D712C8"/>
    <w:rsid w:val="00D745E2"/>
    <w:rsid w:val="00D80726"/>
    <w:rsid w:val="00D81F90"/>
    <w:rsid w:val="00DB55FC"/>
    <w:rsid w:val="00DB7634"/>
    <w:rsid w:val="00DC66C8"/>
    <w:rsid w:val="00DE6255"/>
    <w:rsid w:val="00DF5ACB"/>
    <w:rsid w:val="00DF6178"/>
    <w:rsid w:val="00DF7DE7"/>
    <w:rsid w:val="00E023CA"/>
    <w:rsid w:val="00E0758B"/>
    <w:rsid w:val="00E10A64"/>
    <w:rsid w:val="00E10D3E"/>
    <w:rsid w:val="00E25DB6"/>
    <w:rsid w:val="00E260B2"/>
    <w:rsid w:val="00E3206E"/>
    <w:rsid w:val="00E363AD"/>
    <w:rsid w:val="00E44A90"/>
    <w:rsid w:val="00E529B3"/>
    <w:rsid w:val="00E61020"/>
    <w:rsid w:val="00E628DA"/>
    <w:rsid w:val="00E629A8"/>
    <w:rsid w:val="00E62C4D"/>
    <w:rsid w:val="00E67942"/>
    <w:rsid w:val="00E8126B"/>
    <w:rsid w:val="00E83459"/>
    <w:rsid w:val="00E94E69"/>
    <w:rsid w:val="00E96FFC"/>
    <w:rsid w:val="00EA1ADD"/>
    <w:rsid w:val="00EB1F14"/>
    <w:rsid w:val="00EB30D4"/>
    <w:rsid w:val="00EB4B04"/>
    <w:rsid w:val="00EF1A86"/>
    <w:rsid w:val="00EF7354"/>
    <w:rsid w:val="00F05FBE"/>
    <w:rsid w:val="00F123BA"/>
    <w:rsid w:val="00F16D61"/>
    <w:rsid w:val="00F247D7"/>
    <w:rsid w:val="00F24E11"/>
    <w:rsid w:val="00F254B2"/>
    <w:rsid w:val="00F27D06"/>
    <w:rsid w:val="00F40293"/>
    <w:rsid w:val="00F434FE"/>
    <w:rsid w:val="00F55AAC"/>
    <w:rsid w:val="00F67661"/>
    <w:rsid w:val="00F820C6"/>
    <w:rsid w:val="00F915D8"/>
    <w:rsid w:val="00F96E3B"/>
    <w:rsid w:val="00FA6C53"/>
    <w:rsid w:val="00FC3DFA"/>
    <w:rsid w:val="00FC7C0F"/>
    <w:rsid w:val="00FD1B93"/>
    <w:rsid w:val="00FD3995"/>
    <w:rsid w:val="00FD6884"/>
    <w:rsid w:val="00FE2A86"/>
    <w:rsid w:val="00FE4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4B00506"/>
  <w15:docId w15:val="{F321633D-772B-42F5-8097-1D94CF192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36081D"/>
    <w:pPr>
      <w:spacing w:after="360"/>
    </w:pPr>
    <w:rPr>
      <w:rFonts w:ascii="Titillium" w:hAnsi="Titillium"/>
    </w:rPr>
  </w:style>
  <w:style w:type="paragraph" w:styleId="berschrift1">
    <w:name w:val="heading 1"/>
    <w:next w:val="Standard"/>
    <w:link w:val="berschrift1Zchn"/>
    <w:autoRedefine/>
    <w:uiPriority w:val="1"/>
    <w:qFormat/>
    <w:rsid w:val="00321D1F"/>
    <w:pPr>
      <w:spacing w:after="0" w:line="240" w:lineRule="auto"/>
      <w:ind w:left="-454"/>
      <w:contextualSpacing/>
      <w:outlineLvl w:val="0"/>
    </w:pPr>
    <w:rPr>
      <w:rFonts w:ascii="Titillium" w:hAnsi="Titillium"/>
      <w:b/>
      <w:sz w:val="44"/>
      <w:szCs w:val="28"/>
    </w:rPr>
  </w:style>
  <w:style w:type="paragraph" w:styleId="berschrift2">
    <w:name w:val="heading 2"/>
    <w:next w:val="Standard"/>
    <w:link w:val="berschrift2Zchn"/>
    <w:autoRedefine/>
    <w:uiPriority w:val="1"/>
    <w:unhideWhenUsed/>
    <w:qFormat/>
    <w:rsid w:val="00102867"/>
    <w:pPr>
      <w:spacing w:after="360" w:line="240" w:lineRule="auto"/>
      <w:ind w:left="-454"/>
      <w:contextualSpacing/>
      <w:outlineLvl w:val="1"/>
    </w:pPr>
    <w:rPr>
      <w:rFonts w:ascii="Titillium" w:hAnsi="Titillium"/>
      <w:color w:val="009EE1"/>
      <w:sz w:val="40"/>
      <w:szCs w:val="28"/>
    </w:rPr>
  </w:style>
  <w:style w:type="paragraph" w:styleId="berschrift3">
    <w:name w:val="heading 3"/>
    <w:next w:val="Standard"/>
    <w:link w:val="berschrift3Zchn"/>
    <w:autoRedefine/>
    <w:uiPriority w:val="2"/>
    <w:unhideWhenUsed/>
    <w:qFormat/>
    <w:rsid w:val="000138B7"/>
    <w:pPr>
      <w:keepNext/>
      <w:keepLines/>
      <w:spacing w:before="200" w:after="0"/>
      <w:outlineLvl w:val="2"/>
    </w:pPr>
    <w:rPr>
      <w:rFonts w:ascii="Titillium" w:eastAsiaTheme="majorEastAsia" w:hAnsi="Titillium" w:cstheme="majorBidi"/>
      <w:b/>
      <w:bCs/>
    </w:rPr>
  </w:style>
  <w:style w:type="paragraph" w:styleId="berschrift4">
    <w:name w:val="heading 4"/>
    <w:basedOn w:val="Standard"/>
    <w:next w:val="Standard"/>
    <w:link w:val="berschrift4Zchn"/>
    <w:uiPriority w:val="3"/>
    <w:semiHidden/>
    <w:rsid w:val="00C8594D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berschrift1"/>
    <w:next w:val="Standard"/>
    <w:link w:val="berschrift5Zchn"/>
    <w:autoRedefine/>
    <w:uiPriority w:val="3"/>
    <w:semiHidden/>
    <w:rsid w:val="00EF1A86"/>
    <w:pPr>
      <w:keepNext/>
      <w:keepLines/>
      <w:numPr>
        <w:ilvl w:val="4"/>
        <w:numId w:val="3"/>
      </w:numPr>
      <w:spacing w:before="200"/>
      <w:outlineLvl w:val="4"/>
    </w:pPr>
    <w:rPr>
      <w:rFonts w:eastAsiaTheme="majorEastAsia" w:cstheme="majorBidi"/>
    </w:rPr>
  </w:style>
  <w:style w:type="paragraph" w:styleId="berschrift6">
    <w:name w:val="heading 6"/>
    <w:basedOn w:val="berschrift2"/>
    <w:next w:val="Standard"/>
    <w:link w:val="berschrift6Zchn"/>
    <w:uiPriority w:val="9"/>
    <w:semiHidden/>
    <w:rsid w:val="00B4327B"/>
    <w:pPr>
      <w:keepNext/>
      <w:keepLines/>
      <w:numPr>
        <w:ilvl w:val="5"/>
        <w:numId w:val="3"/>
      </w:numPr>
      <w:spacing w:before="200" w:after="0"/>
      <w:outlineLvl w:val="5"/>
    </w:pPr>
    <w:rPr>
      <w:rFonts w:eastAsiaTheme="majorEastAsia" w:cstheme="majorBidi"/>
      <w:iCs/>
    </w:rPr>
  </w:style>
  <w:style w:type="paragraph" w:styleId="berschrift7">
    <w:name w:val="heading 7"/>
    <w:basedOn w:val="Standard"/>
    <w:next w:val="Standard"/>
    <w:link w:val="berschrift7Zchn"/>
    <w:uiPriority w:val="9"/>
    <w:semiHidden/>
    <w:rsid w:val="00C8594D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rsid w:val="00C8594D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rsid w:val="00C8594D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1"/>
    <w:rsid w:val="00321D1F"/>
    <w:rPr>
      <w:rFonts w:ascii="Titillium" w:hAnsi="Titillium"/>
      <w:b/>
      <w:sz w:val="44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1"/>
    <w:rsid w:val="00102867"/>
    <w:rPr>
      <w:rFonts w:ascii="Titillium" w:hAnsi="Titillium"/>
      <w:color w:val="009EE1"/>
      <w:sz w:val="40"/>
      <w:szCs w:val="28"/>
    </w:rPr>
  </w:style>
  <w:style w:type="paragraph" w:styleId="Fuzeile">
    <w:name w:val="footer"/>
    <w:aliases w:val="Fusszeile"/>
    <w:basedOn w:val="Standard"/>
    <w:link w:val="FuzeileZchn"/>
    <w:autoRedefine/>
    <w:uiPriority w:val="19"/>
    <w:semiHidden/>
    <w:qFormat/>
    <w:rsid w:val="00D60F87"/>
    <w:pPr>
      <w:tabs>
        <w:tab w:val="left" w:pos="3062"/>
        <w:tab w:val="center" w:pos="4536"/>
        <w:tab w:val="right" w:pos="9072"/>
      </w:tabs>
      <w:spacing w:after="0"/>
    </w:pPr>
    <w:rPr>
      <w:sz w:val="16"/>
    </w:rPr>
  </w:style>
  <w:style w:type="character" w:customStyle="1" w:styleId="FuzeileZchn">
    <w:name w:val="Fußzeile Zchn"/>
    <w:aliases w:val="Fusszeile Zchn"/>
    <w:basedOn w:val="Absatz-Standardschriftart"/>
    <w:link w:val="Fuzeile"/>
    <w:uiPriority w:val="19"/>
    <w:semiHidden/>
    <w:rsid w:val="00D60F87"/>
    <w:rPr>
      <w:rFonts w:ascii="Titillium" w:hAnsi="Titillium"/>
      <w:sz w:val="16"/>
    </w:rPr>
  </w:style>
  <w:style w:type="paragraph" w:styleId="Titel">
    <w:name w:val="Title"/>
    <w:aliases w:val="Überschrift 7:Hauptitel"/>
    <w:basedOn w:val="Standard"/>
    <w:next w:val="Standard"/>
    <w:link w:val="TitelZchn"/>
    <w:autoRedefine/>
    <w:uiPriority w:val="10"/>
    <w:semiHidden/>
    <w:rsid w:val="00706828"/>
    <w:pPr>
      <w:spacing w:after="0"/>
    </w:pPr>
    <w:rPr>
      <w:szCs w:val="42"/>
    </w:rPr>
  </w:style>
  <w:style w:type="character" w:customStyle="1" w:styleId="TitelZchn">
    <w:name w:val="Titel Zchn"/>
    <w:aliases w:val="Überschrift 7:Hauptitel Zchn"/>
    <w:basedOn w:val="Absatz-Standardschriftart"/>
    <w:link w:val="Titel"/>
    <w:uiPriority w:val="10"/>
    <w:semiHidden/>
    <w:rsid w:val="001C0A31"/>
    <w:rPr>
      <w:rFonts w:ascii="Titillium" w:hAnsi="Titillium"/>
      <w:szCs w:val="42"/>
    </w:rPr>
  </w:style>
  <w:style w:type="paragraph" w:customStyle="1" w:styleId="Tabellentitel">
    <w:name w:val="Tabellentitel"/>
    <w:next w:val="Tabellentext"/>
    <w:link w:val="TabellentitelZchn"/>
    <w:autoRedefine/>
    <w:uiPriority w:val="11"/>
    <w:rsid w:val="000C3186"/>
    <w:pPr>
      <w:spacing w:after="0" w:line="240" w:lineRule="auto"/>
    </w:pPr>
    <w:rPr>
      <w:rFonts w:ascii="Titillium" w:hAnsi="Titillium"/>
      <w:b/>
      <w:color w:val="009EE1"/>
      <w:lang w:val="en-GB"/>
    </w:rPr>
  </w:style>
  <w:style w:type="paragraph" w:customStyle="1" w:styleId="Tabellentext">
    <w:name w:val="Tabellentext"/>
    <w:uiPriority w:val="11"/>
    <w:rsid w:val="000C3186"/>
    <w:pPr>
      <w:spacing w:after="0" w:line="240" w:lineRule="auto"/>
    </w:pPr>
    <w:rPr>
      <w:rFonts w:ascii="Titillium" w:hAnsi="Titillium"/>
      <w:color w:val="000000" w:themeColor="text1"/>
      <w:lang w:val="fr-CH"/>
    </w:rPr>
  </w:style>
  <w:style w:type="paragraph" w:customStyle="1" w:styleId="Aufzhlung">
    <w:name w:val="Aufzählung"/>
    <w:link w:val="AufzhlungZchn"/>
    <w:autoRedefine/>
    <w:uiPriority w:val="19"/>
    <w:qFormat/>
    <w:rsid w:val="0023004D"/>
    <w:pPr>
      <w:autoSpaceDE w:val="0"/>
      <w:autoSpaceDN w:val="0"/>
      <w:adjustRightInd w:val="0"/>
      <w:spacing w:after="0" w:line="288" w:lineRule="auto"/>
    </w:pPr>
    <w:rPr>
      <w:rFonts w:ascii="Titillium" w:hAnsi="Titillium"/>
      <w:color w:val="000000" w:themeColor="text1"/>
      <w:lang w:val="fr-CH"/>
    </w:rPr>
  </w:style>
  <w:style w:type="paragraph" w:customStyle="1" w:styleId="Zwischentitel">
    <w:name w:val="Zwischentitel"/>
    <w:basedOn w:val="Aufzhlung"/>
    <w:next w:val="Aufzhlung"/>
    <w:link w:val="ZwischentitelZchn"/>
    <w:autoRedefine/>
    <w:uiPriority w:val="9"/>
    <w:semiHidden/>
    <w:rsid w:val="00F16D61"/>
    <w:pPr>
      <w:spacing w:before="360" w:after="120"/>
    </w:pPr>
    <w:rPr>
      <w:b/>
    </w:rPr>
  </w:style>
  <w:style w:type="character" w:customStyle="1" w:styleId="AufzhlungZchn">
    <w:name w:val="Aufzählung Zchn"/>
    <w:basedOn w:val="Absatz-Standardschriftart"/>
    <w:link w:val="Aufzhlung"/>
    <w:uiPriority w:val="19"/>
    <w:rsid w:val="0023004D"/>
    <w:rPr>
      <w:rFonts w:ascii="Titillium" w:hAnsi="Titillium"/>
      <w:color w:val="000000" w:themeColor="text1"/>
      <w:lang w:val="fr-CH"/>
    </w:rPr>
  </w:style>
  <w:style w:type="character" w:customStyle="1" w:styleId="ZwischentitelZchn">
    <w:name w:val="Zwischentitel Zchn"/>
    <w:basedOn w:val="AufzhlungZchn"/>
    <w:link w:val="Zwischentitel"/>
    <w:uiPriority w:val="9"/>
    <w:semiHidden/>
    <w:rsid w:val="0036081D"/>
    <w:rPr>
      <w:rFonts w:ascii="Titillium" w:hAnsi="Titillium"/>
      <w:b/>
      <w:color w:val="000000" w:themeColor="text1"/>
      <w:lang w:val="fr-CH"/>
    </w:rPr>
  </w:style>
  <w:style w:type="character" w:customStyle="1" w:styleId="TabellentitelZchn">
    <w:name w:val="Tabellentitel Zchn"/>
    <w:basedOn w:val="Absatz-Standardschriftart"/>
    <w:link w:val="Tabellentitel"/>
    <w:uiPriority w:val="11"/>
    <w:rsid w:val="0036081D"/>
    <w:rPr>
      <w:rFonts w:ascii="Titillium" w:hAnsi="Titillium"/>
      <w:b/>
      <w:color w:val="009EE1"/>
      <w:lang w:val="en-GB"/>
    </w:rPr>
  </w:style>
  <w:style w:type="table" w:customStyle="1" w:styleId="Bbc">
    <w:name w:val="Bbc"/>
    <w:basedOn w:val="Tabellenraster"/>
    <w:uiPriority w:val="99"/>
    <w:rsid w:val="00C1252B"/>
    <w:pPr>
      <w:spacing w:after="100" w:afterAutospacing="1"/>
    </w:pPr>
    <w:rPr>
      <w:rFonts w:ascii="Titillium" w:hAnsi="Titillium"/>
      <w:sz w:val="20"/>
      <w:szCs w:val="20"/>
      <w:lang w:eastAsia="de-CH"/>
    </w:rPr>
    <w:tblPr>
      <w:tblBorders>
        <w:top w:val="none" w:sz="0" w:space="0" w:color="auto"/>
        <w:left w:val="none" w:sz="0" w:space="0" w:color="auto"/>
        <w:bottom w:val="dotted" w:sz="4" w:space="0" w:color="auto"/>
        <w:right w:val="none" w:sz="0" w:space="0" w:color="auto"/>
        <w:insideH w:val="dotted" w:sz="4" w:space="0" w:color="auto"/>
        <w:insideV w:val="none" w:sz="0" w:space="0" w:color="auto"/>
      </w:tblBorders>
    </w:tblPr>
    <w:tblStylePr w:type="firstRow">
      <w:rPr>
        <w:rFonts w:ascii="Titillium" w:hAnsi="Titillium"/>
        <w:color w:val="009EE1"/>
        <w:sz w:val="22"/>
      </w:rPr>
      <w:tblPr/>
      <w:tcPr>
        <w:tcBorders>
          <w:bottom w:val="single" w:sz="8" w:space="0" w:color="000000" w:themeColor="text1"/>
          <w:insideH w:val="nil"/>
        </w:tcBorders>
      </w:tcPr>
    </w:tblStylePr>
  </w:style>
  <w:style w:type="table" w:customStyle="1" w:styleId="BbcLinksbndig">
    <w:name w:val="Bbc Linksbündig"/>
    <w:basedOn w:val="NormaleTabelle"/>
    <w:uiPriority w:val="99"/>
    <w:rsid w:val="00F16D61"/>
    <w:pPr>
      <w:spacing w:after="0" w:line="240" w:lineRule="auto"/>
    </w:pPr>
    <w:tblPr>
      <w:tblBorders>
        <w:insideH w:val="dotted" w:sz="4" w:space="0" w:color="auto"/>
      </w:tblBorders>
    </w:tblPr>
    <w:tblStylePr w:type="firstCol">
      <w:rPr>
        <w:rFonts w:ascii="Titillium" w:hAnsi="Titillium"/>
        <w:color w:val="009EE1"/>
      </w:rPr>
      <w:tblPr/>
      <w:tcPr>
        <w:tcBorders>
          <w:top w:val="nil"/>
          <w:left w:val="nil"/>
          <w:bottom w:val="nil"/>
          <w:right w:val="single" w:sz="2" w:space="0" w:color="auto"/>
          <w:insideH w:val="nil"/>
          <w:insideV w:val="nil"/>
          <w:tl2br w:val="nil"/>
          <w:tr2bl w:val="nil"/>
        </w:tcBorders>
      </w:tcPr>
    </w:tblStylePr>
  </w:style>
  <w:style w:type="paragraph" w:styleId="KeinLeerraum">
    <w:name w:val="No Spacing"/>
    <w:link w:val="KeinLeerraumZchn"/>
    <w:uiPriority w:val="1"/>
    <w:semiHidden/>
    <w:qFormat/>
    <w:rsid w:val="00F16D61"/>
    <w:pPr>
      <w:spacing w:after="0" w:line="240" w:lineRule="auto"/>
    </w:pPr>
    <w:rPr>
      <w:rFonts w:ascii="Titillium" w:hAnsi="Titillium"/>
      <w:lang w:val="en-GB"/>
    </w:rPr>
  </w:style>
  <w:style w:type="table" w:styleId="Tabellenraster">
    <w:name w:val="Table Grid"/>
    <w:basedOn w:val="NormaleTabelle"/>
    <w:uiPriority w:val="59"/>
    <w:rsid w:val="00F16D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Verzeichnis1">
    <w:name w:val="toc 1"/>
    <w:basedOn w:val="Standard"/>
    <w:next w:val="Standard"/>
    <w:autoRedefine/>
    <w:uiPriority w:val="39"/>
    <w:qFormat/>
    <w:rsid w:val="00FD6884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qFormat/>
    <w:rsid w:val="00C837A5"/>
    <w:pPr>
      <w:spacing w:after="100"/>
      <w:ind w:left="454"/>
    </w:pPr>
  </w:style>
  <w:style w:type="character" w:styleId="Hyperlink">
    <w:name w:val="Hyperlink"/>
    <w:basedOn w:val="Absatz-Standardschriftart"/>
    <w:uiPriority w:val="99"/>
    <w:rsid w:val="008202FC"/>
    <w:rPr>
      <w:rFonts w:ascii="Titillium" w:hAnsi="Titillium"/>
      <w:color w:val="009EE1"/>
      <w:sz w:val="22"/>
      <w:u w:val="none"/>
    </w:rPr>
  </w:style>
  <w:style w:type="character" w:customStyle="1" w:styleId="berschrift3Zchn">
    <w:name w:val="Überschrift 3 Zchn"/>
    <w:basedOn w:val="Absatz-Standardschriftart"/>
    <w:link w:val="berschrift3"/>
    <w:uiPriority w:val="2"/>
    <w:rsid w:val="000138B7"/>
    <w:rPr>
      <w:rFonts w:ascii="Titillium" w:eastAsiaTheme="majorEastAsia" w:hAnsi="Titillium" w:cstheme="majorBidi"/>
      <w:b/>
      <w:bCs/>
    </w:rPr>
  </w:style>
  <w:style w:type="paragraph" w:styleId="Inhaltsverzeichnisberschrift">
    <w:name w:val="TOC Heading"/>
    <w:next w:val="Standard"/>
    <w:autoRedefine/>
    <w:uiPriority w:val="39"/>
    <w:semiHidden/>
    <w:qFormat/>
    <w:rsid w:val="00827BB4"/>
    <w:pPr>
      <w:keepNext/>
      <w:keepLines/>
      <w:spacing w:before="480" w:after="360"/>
      <w:ind w:left="-454"/>
    </w:pPr>
    <w:rPr>
      <w:rFonts w:ascii="Titillium" w:eastAsiaTheme="majorEastAsia" w:hAnsi="Titillium" w:cstheme="majorBidi"/>
      <w:b/>
      <w:bCs/>
      <w:sz w:val="44"/>
      <w:szCs w:val="28"/>
      <w:lang w:eastAsia="de-CH"/>
    </w:rPr>
  </w:style>
  <w:style w:type="paragraph" w:styleId="Verzeichnis3">
    <w:name w:val="toc 3"/>
    <w:basedOn w:val="Standard"/>
    <w:next w:val="Standard"/>
    <w:autoRedefine/>
    <w:uiPriority w:val="39"/>
    <w:qFormat/>
    <w:rsid w:val="00F254B2"/>
    <w:pPr>
      <w:tabs>
        <w:tab w:val="right" w:leader="dot" w:pos="9185"/>
      </w:tabs>
      <w:spacing w:after="100"/>
      <w:ind w:left="907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05FBE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05FBE"/>
    <w:rPr>
      <w:rFonts w:ascii="Tahoma" w:hAnsi="Tahoma" w:cs="Tahoma"/>
      <w:sz w:val="16"/>
      <w:szCs w:val="16"/>
      <w:lang w:val="en-GB"/>
    </w:rPr>
  </w:style>
  <w:style w:type="paragraph" w:styleId="Kopfzeile">
    <w:name w:val="header"/>
    <w:basedOn w:val="Standard"/>
    <w:link w:val="KopfzeileZchn"/>
    <w:uiPriority w:val="99"/>
    <w:unhideWhenUsed/>
    <w:rsid w:val="006C2FBC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6C2FBC"/>
    <w:rPr>
      <w:rFonts w:ascii="Titillium" w:hAnsi="Titillium"/>
      <w:lang w:val="en-GB"/>
    </w:rPr>
  </w:style>
  <w:style w:type="paragraph" w:styleId="Listenabsatz">
    <w:name w:val="List Paragraph"/>
    <w:basedOn w:val="Standard"/>
    <w:uiPriority w:val="34"/>
    <w:semiHidden/>
    <w:rsid w:val="00464377"/>
    <w:pPr>
      <w:ind w:left="720"/>
      <w:contextualSpacing/>
    </w:pPr>
  </w:style>
  <w:style w:type="paragraph" w:styleId="Untertitel">
    <w:name w:val="Subtitle"/>
    <w:basedOn w:val="Standard"/>
    <w:next w:val="Standard"/>
    <w:link w:val="UntertitelZchn"/>
    <w:uiPriority w:val="11"/>
    <w:semiHidden/>
    <w:rsid w:val="00B865EA"/>
    <w:pPr>
      <w:numPr>
        <w:ilvl w:val="1"/>
      </w:numPr>
      <w:ind w:left="454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semiHidden/>
    <w:rsid w:val="00E0758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eschriftung">
    <w:name w:val="caption"/>
    <w:aliases w:val="Bildlegende"/>
    <w:basedOn w:val="Standard"/>
    <w:next w:val="Standard"/>
    <w:autoRedefine/>
    <w:uiPriority w:val="19"/>
    <w:semiHidden/>
    <w:qFormat/>
    <w:rsid w:val="00686A10"/>
    <w:pPr>
      <w:jc w:val="right"/>
    </w:pPr>
    <w:rPr>
      <w:bCs/>
      <w:color w:val="000000" w:themeColor="text1"/>
      <w:sz w:val="18"/>
      <w:szCs w:val="18"/>
    </w:rPr>
  </w:style>
  <w:style w:type="table" w:styleId="HelleSchattierung-Akzent2">
    <w:name w:val="Light Shading Accent 2"/>
    <w:basedOn w:val="NormaleTabelle"/>
    <w:uiPriority w:val="60"/>
    <w:rsid w:val="00FD399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Liste-Akzent3">
    <w:name w:val="Light List Accent 3"/>
    <w:basedOn w:val="NormaleTabelle"/>
    <w:uiPriority w:val="61"/>
    <w:rsid w:val="00FD3995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3"/>
    <w:semiHidden/>
    <w:rsid w:val="009C127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3"/>
    <w:semiHidden/>
    <w:rsid w:val="009C1272"/>
    <w:rPr>
      <w:rFonts w:ascii="Titillium" w:eastAsiaTheme="majorEastAsia" w:hAnsi="Titillium" w:cstheme="majorBidi"/>
      <w:b/>
      <w:sz w:val="44"/>
      <w:szCs w:val="28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C1272"/>
    <w:rPr>
      <w:rFonts w:ascii="Titillium" w:eastAsiaTheme="majorEastAsia" w:hAnsi="Titillium" w:cstheme="majorBidi"/>
      <w:iCs/>
      <w:color w:val="009EE1"/>
      <w:sz w:val="40"/>
      <w:szCs w:val="28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C127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C127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C127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Hervorhebung">
    <w:name w:val="Emphasis"/>
    <w:basedOn w:val="Absatz-Standardschriftart"/>
    <w:uiPriority w:val="20"/>
    <w:semiHidden/>
    <w:rsid w:val="00C8594D"/>
    <w:rPr>
      <w:i/>
      <w:iCs/>
    </w:rPr>
  </w:style>
  <w:style w:type="character" w:styleId="SchwacheHervorhebung">
    <w:name w:val="Subtle Emphasis"/>
    <w:basedOn w:val="Absatz-Standardschriftart"/>
    <w:uiPriority w:val="19"/>
    <w:semiHidden/>
    <w:rsid w:val="00C8594D"/>
    <w:rPr>
      <w:i/>
      <w:iCs/>
      <w:color w:val="808080" w:themeColor="text1" w:themeTint="7F"/>
    </w:rPr>
  </w:style>
  <w:style w:type="character" w:styleId="Fett">
    <w:name w:val="Strong"/>
    <w:basedOn w:val="Absatz-Standardschriftart"/>
    <w:uiPriority w:val="22"/>
    <w:semiHidden/>
    <w:rsid w:val="00C8594D"/>
    <w:rPr>
      <w:b/>
      <w:bCs/>
    </w:rPr>
  </w:style>
  <w:style w:type="paragraph" w:styleId="IntensivesZitat">
    <w:name w:val="Intense Quote"/>
    <w:basedOn w:val="Standard"/>
    <w:next w:val="Standard"/>
    <w:link w:val="IntensivesZitatZchn"/>
    <w:uiPriority w:val="30"/>
    <w:semiHidden/>
    <w:rsid w:val="00C8594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semiHidden/>
    <w:rsid w:val="009C1272"/>
    <w:rPr>
      <w:rFonts w:ascii="Titillium" w:hAnsi="Titillium"/>
      <w:b/>
      <w:bCs/>
      <w:i/>
      <w:iCs/>
      <w:color w:val="4F81BD" w:themeColor="accent1"/>
    </w:rPr>
  </w:style>
  <w:style w:type="paragraph" w:styleId="Zitat">
    <w:name w:val="Quote"/>
    <w:basedOn w:val="Standard"/>
    <w:next w:val="Standard"/>
    <w:link w:val="ZitatZchn"/>
    <w:uiPriority w:val="29"/>
    <w:semiHidden/>
    <w:rsid w:val="00C8594D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semiHidden/>
    <w:rsid w:val="009C1272"/>
    <w:rPr>
      <w:rFonts w:ascii="Titillium" w:hAnsi="Titillium"/>
      <w:i/>
      <w:iCs/>
      <w:color w:val="000000" w:themeColor="text1"/>
    </w:rPr>
  </w:style>
  <w:style w:type="character" w:styleId="SchwacherVerweis">
    <w:name w:val="Subtle Reference"/>
    <w:basedOn w:val="Absatz-Standardschriftart"/>
    <w:uiPriority w:val="31"/>
    <w:semiHidden/>
    <w:rsid w:val="00C8594D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semiHidden/>
    <w:rsid w:val="00C8594D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semiHidden/>
    <w:rsid w:val="00C8594D"/>
    <w:rPr>
      <w:b/>
      <w:bCs/>
      <w:smallCaps/>
      <w:spacing w:val="5"/>
    </w:rPr>
  </w:style>
  <w:style w:type="numbering" w:customStyle="1" w:styleId="Bbc2">
    <w:name w:val="Bbc2"/>
    <w:uiPriority w:val="99"/>
    <w:rsid w:val="00AF3324"/>
    <w:pPr>
      <w:numPr>
        <w:numId w:val="1"/>
      </w:numPr>
    </w:pPr>
  </w:style>
  <w:style w:type="character" w:styleId="BesuchterLink">
    <w:name w:val="FollowedHyperlink"/>
    <w:basedOn w:val="Absatz-Standardschriftart"/>
    <w:uiPriority w:val="1"/>
    <w:semiHidden/>
    <w:rsid w:val="00763D22"/>
    <w:rPr>
      <w:color w:val="009EE1"/>
      <w:u w:val="none"/>
    </w:rPr>
  </w:style>
  <w:style w:type="paragraph" w:customStyle="1" w:styleId="Haupttitel">
    <w:name w:val="Haupttitel"/>
    <w:uiPriority w:val="39"/>
    <w:rsid w:val="00137688"/>
    <w:pPr>
      <w:spacing w:after="0" w:line="240" w:lineRule="auto"/>
    </w:pPr>
    <w:rPr>
      <w:rFonts w:ascii="Titillium" w:hAnsi="Titillium"/>
      <w:b/>
      <w:sz w:val="72"/>
    </w:rPr>
  </w:style>
  <w:style w:type="paragraph" w:customStyle="1" w:styleId="Hauptuntertitel">
    <w:name w:val="Hauptuntertitel"/>
    <w:next w:val="Haupttitel"/>
    <w:uiPriority w:val="39"/>
    <w:rsid w:val="00D15E44"/>
    <w:pPr>
      <w:spacing w:after="0" w:line="240" w:lineRule="auto"/>
      <w:ind w:left="454"/>
    </w:pPr>
    <w:rPr>
      <w:rFonts w:ascii="Titillium" w:hAnsi="Titillium"/>
      <w:color w:val="009EE1"/>
      <w:sz w:val="72"/>
    </w:rPr>
  </w:style>
  <w:style w:type="paragraph" w:customStyle="1" w:styleId="HaupttitelAutor">
    <w:name w:val="HaupttitelAutor"/>
    <w:next w:val="Standard"/>
    <w:uiPriority w:val="40"/>
    <w:rsid w:val="00EB30D4"/>
    <w:pPr>
      <w:spacing w:after="0" w:line="240" w:lineRule="auto"/>
      <w:ind w:left="454"/>
    </w:pPr>
    <w:rPr>
      <w:rFonts w:ascii="Titillium" w:hAnsi="Titillium"/>
      <w:sz w:val="32"/>
    </w:rPr>
  </w:style>
  <w:style w:type="table" w:styleId="HelleListe">
    <w:name w:val="Light List"/>
    <w:basedOn w:val="NormaleTabelle"/>
    <w:uiPriority w:val="61"/>
    <w:rsid w:val="00E62C4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Platzhaltertext">
    <w:name w:val="Placeholder Text"/>
    <w:basedOn w:val="Absatz-Standardschriftart"/>
    <w:uiPriority w:val="99"/>
    <w:semiHidden/>
    <w:rsid w:val="00472782"/>
    <w:rPr>
      <w:color w:val="808080"/>
    </w:rPr>
  </w:style>
  <w:style w:type="numbering" w:customStyle="1" w:styleId="Bbcnumerisch">
    <w:name w:val="Bbc numerisch"/>
    <w:uiPriority w:val="99"/>
    <w:rsid w:val="009045C6"/>
    <w:pPr>
      <w:numPr>
        <w:numId w:val="2"/>
      </w:numPr>
    </w:pPr>
  </w:style>
  <w:style w:type="character" w:customStyle="1" w:styleId="KeinLeerraumZchn">
    <w:name w:val="Kein Leerraum Zchn"/>
    <w:basedOn w:val="Absatz-Standardschriftart"/>
    <w:link w:val="KeinLeerraum"/>
    <w:uiPriority w:val="1"/>
    <w:semiHidden/>
    <w:rsid w:val="0036081D"/>
    <w:rPr>
      <w:rFonts w:ascii="Titillium" w:hAnsi="Titillium"/>
      <w:lang w:val="en-GB"/>
    </w:rPr>
  </w:style>
  <w:style w:type="paragraph" w:styleId="Abbildungsverzeichnis">
    <w:name w:val="table of figures"/>
    <w:basedOn w:val="Standard"/>
    <w:next w:val="Standard"/>
    <w:uiPriority w:val="99"/>
    <w:unhideWhenUsed/>
    <w:rsid w:val="004801B7"/>
    <w:pPr>
      <w:spacing w:after="0"/>
    </w:pPr>
  </w:style>
  <w:style w:type="table" w:customStyle="1" w:styleId="MittlereSchattierung1-Akzent11">
    <w:name w:val="Mittlere Schattierung 1 - Akzent 11"/>
    <w:basedOn w:val="NormaleTabelle"/>
    <w:next w:val="MittlereSchattierung1-Akzent1"/>
    <w:uiPriority w:val="63"/>
    <w:rsid w:val="005D1C1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CH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semiHidden/>
    <w:unhideWhenUsed/>
    <w:rsid w:val="005D1C1B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J:\CorporateDesign\DokuVorlageBbcPost.020.20140127.med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7B9B05-7121-44E8-9074-2770D7C3A6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DokuVorlageBbcPost.020.20140127.med.dotx</Template>
  <TotalTime>0</TotalTime>
  <Pages>4</Pages>
  <Words>564</Words>
  <Characters>3555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Testkonzept</vt:lpstr>
    </vt:vector>
  </TitlesOfParts>
  <Company>Berufsbildungscenter</Company>
  <LinksUpToDate>false</LinksUpToDate>
  <CharactersWithSpaces>4111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Testkonzept</dc:title>
  <dc:creator>Wicky Samuel</dc:creator>
  <cp:lastModifiedBy>Gashi Leart</cp:lastModifiedBy>
  <cp:revision>7</cp:revision>
  <dcterms:created xsi:type="dcterms:W3CDTF">2018-09-17T13:07:00Z</dcterms:created>
  <dcterms:modified xsi:type="dcterms:W3CDTF">2018-09-18T06:17:00Z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-1375480711</vt:i4>
  </property>
</Properties>
</file>